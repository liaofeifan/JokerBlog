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93B" w:rsidRPr="005F4101" w:rsidRDefault="00750CE0" w:rsidP="003B1461">
      <w:pPr>
        <w:pStyle w:val="a4"/>
        <w:spacing w:line="180" w:lineRule="auto"/>
        <w:rPr>
          <w:rFonts w:ascii="微软雅黑" w:eastAsia="微软雅黑" w:hAnsi="微软雅黑"/>
          <w:color w:val="000000" w:themeColor="text1"/>
        </w:rPr>
      </w:pPr>
      <w:r w:rsidRPr="005F4101">
        <w:rPr>
          <w:rFonts w:ascii="Meiryo" w:eastAsia="微软雅黑" w:hAnsi="Meiryo" w:cs="Meiryo"/>
          <w:color w:val="000000" w:themeColor="text1"/>
          <w:lang w:val="zh-CN"/>
        </w:rPr>
        <w:t>‍‍</w:t>
      </w:r>
      <w:sdt>
        <w:sdtPr>
          <w:rPr>
            <w:rFonts w:ascii="微软雅黑" w:eastAsia="微软雅黑" w:hAnsi="微软雅黑"/>
            <w:color w:val="000000" w:themeColor="text1"/>
          </w:rPr>
          <w:alias w:val="您的姓名"/>
          <w:tag w:val=""/>
          <w:id w:val="1246310863"/>
          <w:placeholder>
            <w:docPart w:val="A77F6ACD4E1D4B33BF69D8EE344468F9"/>
          </w:placeholder>
          <w:dataBinding w:prefixMappings="xmlns:ns0='http://purl.org/dc/elements/1.1/' xmlns:ns1='http://schemas.openxmlformats.org/package/2006/metadata/core-properties' " w:xpath="/ns1:coreProperties[1]/ns0:creator[1]" w:storeItemID="{6C3C8BC8-F283-45AE-878A-BAB7291924A1}"/>
          <w:text/>
        </w:sdtPr>
        <w:sdtEndPr/>
        <w:sdtContent>
          <w:r w:rsidR="0081746C" w:rsidRPr="005F4101">
            <w:rPr>
              <w:rFonts w:ascii="微软雅黑" w:eastAsia="微软雅黑" w:hAnsi="微软雅黑" w:hint="eastAsia"/>
              <w:color w:val="000000" w:themeColor="text1"/>
            </w:rPr>
            <w:t>王志舟</w:t>
          </w:r>
        </w:sdtContent>
      </w:sdt>
      <w:r w:rsidR="00CF3F59" w:rsidRPr="005F4101">
        <w:rPr>
          <w:rFonts w:ascii="微软雅黑" w:eastAsia="微软雅黑" w:hAnsi="微软雅黑"/>
          <w:color w:val="000000" w:themeColor="text1"/>
        </w:rPr>
        <w:t xml:space="preserve"> </w:t>
      </w:r>
      <w:r w:rsidRPr="005F4101">
        <w:rPr>
          <w:rFonts w:ascii="微软雅黑" w:eastAsia="微软雅黑" w:hAnsi="微软雅黑"/>
          <w:color w:val="000000" w:themeColor="text1"/>
        </w:rPr>
        <w:t xml:space="preserve"> </w:t>
      </w:r>
      <w:sdt>
        <w:sdtPr>
          <w:rPr>
            <w:rFonts w:ascii="微软雅黑" w:eastAsia="微软雅黑" w:hAnsi="微软雅黑"/>
            <w:color w:val="000000" w:themeColor="text1"/>
          </w:rPr>
          <w:alias w:val="性别"/>
          <w:tag w:val="性别"/>
          <w:id w:val="-1042365251"/>
          <w:placeholder>
            <w:docPart w:val="1BBDAFC0F1C04FAD984114D91BECC95E"/>
          </w:placeholder>
          <w:showingPlcHdr/>
        </w:sdtPr>
        <w:sdtEndPr/>
        <w:sdtContent>
          <w:r w:rsidRPr="005F4101">
            <w:rPr>
              <w:rFonts w:ascii="微软雅黑" w:eastAsia="微软雅黑" w:hAnsi="微软雅黑" w:hint="eastAsia"/>
              <w:color w:val="000000" w:themeColor="text1"/>
              <w:sz w:val="28"/>
              <w:szCs w:val="28"/>
            </w:rPr>
            <w:t>男</w:t>
          </w:r>
        </w:sdtContent>
      </w:sdt>
      <w:r w:rsidRPr="005F4101">
        <w:rPr>
          <w:rFonts w:ascii="微软雅黑" w:eastAsia="微软雅黑" w:hAnsi="微软雅黑"/>
          <w:color w:val="000000" w:themeColor="text1"/>
        </w:rPr>
        <w:t xml:space="preserve"> </w:t>
      </w:r>
      <w:sdt>
        <w:sdtPr>
          <w:rPr>
            <w:rFonts w:ascii="微软雅黑" w:eastAsia="微软雅黑" w:hAnsi="微软雅黑"/>
            <w:color w:val="000000" w:themeColor="text1"/>
          </w:rPr>
          <w:alias w:val="民族"/>
          <w:tag w:val="民族"/>
          <w:id w:val="1639847820"/>
          <w:placeholder>
            <w:docPart w:val="53968CA836504FFFBCBF2BE25760D171"/>
          </w:placeholder>
          <w:showingPlcHdr/>
        </w:sdtPr>
        <w:sdtEndPr/>
        <w:sdtContent>
          <w:r w:rsidRPr="005F4101">
            <w:rPr>
              <w:rFonts w:ascii="微软雅黑" w:eastAsia="微软雅黑" w:hAnsi="微软雅黑" w:hint="eastAsia"/>
              <w:color w:val="000000" w:themeColor="text1"/>
              <w:sz w:val="28"/>
              <w:szCs w:val="28"/>
            </w:rPr>
            <w:t>汉族</w:t>
          </w:r>
        </w:sdtContent>
      </w:sdt>
      <w:r w:rsidRPr="005F4101">
        <w:rPr>
          <w:rFonts w:ascii="微软雅黑" w:eastAsia="微软雅黑" w:hAnsi="微软雅黑"/>
          <w:color w:val="000000" w:themeColor="text1"/>
        </w:rPr>
        <w:t xml:space="preserve"> </w:t>
      </w:r>
      <w:sdt>
        <w:sdtPr>
          <w:rPr>
            <w:rFonts w:ascii="微软雅黑" w:eastAsia="微软雅黑" w:hAnsi="微软雅黑"/>
            <w:color w:val="000000" w:themeColor="text1"/>
          </w:rPr>
          <w:alias w:val="学历"/>
          <w:tag w:val="学历"/>
          <w:id w:val="-1684275947"/>
          <w:placeholder>
            <w:docPart w:val="F32E5FEB2CAF4608972FBFF5301541ED"/>
          </w:placeholder>
          <w:showingPlcHdr/>
        </w:sdtPr>
        <w:sdtEndPr/>
        <w:sdtContent>
          <w:r w:rsidRPr="005F4101">
            <w:rPr>
              <w:rFonts w:ascii="微软雅黑" w:eastAsia="微软雅黑" w:hAnsi="微软雅黑" w:hint="eastAsia"/>
              <w:color w:val="000000" w:themeColor="text1"/>
              <w:sz w:val="28"/>
              <w:szCs w:val="28"/>
            </w:rPr>
            <w:t>硕士</w:t>
          </w:r>
          <w:r w:rsidR="00F61D8E" w:rsidRPr="005F4101">
            <w:rPr>
              <w:rFonts w:ascii="微软雅黑" w:eastAsia="微软雅黑" w:hAnsi="微软雅黑" w:hint="eastAsia"/>
              <w:color w:val="000000" w:themeColor="text1"/>
              <w:sz w:val="28"/>
              <w:szCs w:val="28"/>
            </w:rPr>
            <w:t>研究生</w:t>
          </w:r>
        </w:sdtContent>
      </w:sdt>
      <w:r w:rsidRPr="005F4101">
        <w:rPr>
          <w:rFonts w:ascii="微软雅黑" w:eastAsia="微软雅黑" w:hAnsi="微软雅黑"/>
          <w:color w:val="000000" w:themeColor="text1"/>
        </w:rPr>
        <w:t xml:space="preserve"> </w:t>
      </w:r>
      <w:sdt>
        <w:sdtPr>
          <w:rPr>
            <w:rFonts w:ascii="微软雅黑" w:eastAsia="微软雅黑" w:hAnsi="微软雅黑"/>
            <w:color w:val="000000" w:themeColor="text1"/>
          </w:rPr>
          <w:alias w:val="生日"/>
          <w:tag w:val="生日"/>
          <w:id w:val="-79682244"/>
          <w:placeholder>
            <w:docPart w:val="72A97958908E472CA5B5787B5AE58FFE"/>
          </w:placeholder>
          <w:showingPlcHdr/>
        </w:sdtPr>
        <w:sdtEndPr/>
        <w:sdtContent>
          <w:r w:rsidRPr="005F4101">
            <w:rPr>
              <w:rFonts w:ascii="微软雅黑" w:eastAsia="微软雅黑" w:hAnsi="微软雅黑"/>
              <w:color w:val="000000" w:themeColor="text1"/>
              <w:sz w:val="28"/>
              <w:szCs w:val="28"/>
            </w:rPr>
            <w:t>1991-08-25</w:t>
          </w:r>
        </w:sdtContent>
      </w:sdt>
      <w:r w:rsidRPr="005F4101">
        <w:rPr>
          <w:rFonts w:ascii="微软雅黑" w:eastAsia="微软雅黑" w:hAnsi="微软雅黑"/>
          <w:color w:val="000000" w:themeColor="text1"/>
        </w:rPr>
        <w:t xml:space="preserve"> </w:t>
      </w:r>
      <w:sdt>
        <w:sdtPr>
          <w:rPr>
            <w:rFonts w:ascii="微软雅黑" w:eastAsia="微软雅黑" w:hAnsi="微软雅黑"/>
            <w:color w:val="000000" w:themeColor="text1"/>
          </w:rPr>
          <w:alias w:val="籍贯"/>
          <w:tag w:val="籍贯"/>
          <w:id w:val="1212997308"/>
          <w:placeholder>
            <w:docPart w:val="E0F30AE2B4B044108A821A81F3762B21"/>
          </w:placeholder>
          <w:showingPlcHdr/>
        </w:sdtPr>
        <w:sdtEndPr/>
        <w:sdtContent>
          <w:r w:rsidRPr="005F4101">
            <w:rPr>
              <w:rFonts w:ascii="微软雅黑" w:eastAsia="微软雅黑" w:hAnsi="微软雅黑" w:hint="eastAsia"/>
              <w:color w:val="000000" w:themeColor="text1"/>
              <w:sz w:val="28"/>
              <w:szCs w:val="28"/>
            </w:rPr>
            <w:t>山西朔州人</w:t>
          </w:r>
        </w:sdtContent>
      </w:sdt>
      <w:r w:rsidR="00CF3F59" w:rsidRPr="005F4101">
        <w:rPr>
          <w:rFonts w:ascii="微软雅黑" w:eastAsia="微软雅黑" w:hAnsi="微软雅黑"/>
          <w:color w:val="000000" w:themeColor="text1"/>
        </w:rPr>
        <w:t xml:space="preserve"> </w:t>
      </w:r>
      <w:sdt>
        <w:sdtPr>
          <w:rPr>
            <w:rFonts w:ascii="微软雅黑" w:eastAsia="微软雅黑" w:hAnsi="微软雅黑"/>
            <w:color w:val="000000" w:themeColor="text1"/>
          </w:rPr>
          <w:alias w:val="政治面貌"/>
          <w:tag w:val="政治面貌"/>
          <w:id w:val="-289675017"/>
          <w:placeholder>
            <w:docPart w:val="677C1FE21F0544B2ABE888DC48D201C2"/>
          </w:placeholder>
          <w:showingPlcHdr/>
        </w:sdtPr>
        <w:sdtEndPr/>
        <w:sdtContent>
          <w:r w:rsidR="00CF3F59" w:rsidRPr="005F4101">
            <w:rPr>
              <w:rFonts w:ascii="微软雅黑" w:eastAsia="微软雅黑" w:hAnsi="微软雅黑" w:hint="eastAsia"/>
              <w:color w:val="000000" w:themeColor="text1"/>
              <w:sz w:val="28"/>
              <w:szCs w:val="28"/>
            </w:rPr>
            <w:t>中</w:t>
          </w:r>
          <w:r w:rsidR="00CF3F59" w:rsidRPr="005F4101">
            <w:rPr>
              <w:rFonts w:ascii="微软雅黑" w:eastAsia="微软雅黑" w:hAnsi="微软雅黑"/>
              <w:color w:val="000000" w:themeColor="text1"/>
              <w:sz w:val="28"/>
              <w:szCs w:val="28"/>
            </w:rPr>
            <w:t>共</w:t>
          </w:r>
          <w:r w:rsidR="00CF3F59" w:rsidRPr="005F4101">
            <w:rPr>
              <w:rFonts w:ascii="微软雅黑" w:eastAsia="微软雅黑" w:hAnsi="微软雅黑" w:hint="eastAsia"/>
              <w:color w:val="000000" w:themeColor="text1"/>
              <w:sz w:val="28"/>
              <w:szCs w:val="28"/>
            </w:rPr>
            <w:t>党</w:t>
          </w:r>
          <w:r w:rsidR="00CF3F59" w:rsidRPr="005F4101">
            <w:rPr>
              <w:rFonts w:ascii="微软雅黑" w:eastAsia="微软雅黑" w:hAnsi="微软雅黑"/>
              <w:color w:val="000000" w:themeColor="text1"/>
              <w:sz w:val="28"/>
              <w:szCs w:val="28"/>
            </w:rPr>
            <w:t>员</w:t>
          </w:r>
        </w:sdtContent>
      </w:sdt>
    </w:p>
    <w:p w:rsidR="00024322" w:rsidRPr="005F4101" w:rsidRDefault="00404E03" w:rsidP="003B1461">
      <w:pPr>
        <w:spacing w:line="180" w:lineRule="auto"/>
        <w:rPr>
          <w:rFonts w:ascii="微软雅黑" w:eastAsia="微软雅黑" w:hAnsi="微软雅黑"/>
          <w:color w:val="000000" w:themeColor="text1"/>
        </w:rPr>
      </w:pPr>
      <w:sdt>
        <w:sdtPr>
          <w:rPr>
            <w:rFonts w:ascii="微软雅黑" w:eastAsia="微软雅黑" w:hAnsi="微软雅黑"/>
            <w:color w:val="000000" w:themeColor="text1"/>
            <w:szCs w:val="21"/>
          </w:rPr>
          <w:alias w:val="地址"/>
          <w:tag w:val=""/>
          <w:id w:val="-593780209"/>
          <w:placeholder>
            <w:docPart w:val="602BB1A46EAD4A278EB0D0214EF76380"/>
          </w:placeholder>
          <w:dataBinding w:prefixMappings="xmlns:ns0='http://schemas.microsoft.com/office/2006/coverPageProps' " w:xpath="/ns0:CoverPageProperties[1]/ns0:CompanyAddress[1]" w:storeItemID="{55AF091B-3C7A-41E3-B477-F2FDAA23CFDA}"/>
          <w:text/>
        </w:sdtPr>
        <w:sdtEndPr/>
        <w:sdtContent>
          <w:r w:rsidR="0081746C" w:rsidRPr="00233F00">
            <w:rPr>
              <w:rFonts w:ascii="微软雅黑" w:eastAsia="微软雅黑" w:hAnsi="微软雅黑" w:hint="eastAsia"/>
              <w:color w:val="000000" w:themeColor="text1"/>
              <w:szCs w:val="21"/>
            </w:rPr>
            <w:t>300072，天津，天津大学，电气与自动化工程学院</w:t>
          </w:r>
        </w:sdtContent>
      </w:sdt>
      <w:r w:rsidR="00750CE0" w:rsidRPr="005F4101">
        <w:rPr>
          <w:rFonts w:ascii="微软雅黑" w:eastAsia="微软雅黑" w:hAnsi="微软雅黑"/>
          <w:color w:val="000000" w:themeColor="text1"/>
        </w:rPr>
        <w:t> | </w:t>
      </w:r>
      <w:sdt>
        <w:sdtPr>
          <w:rPr>
            <w:rFonts w:ascii="微软雅黑" w:eastAsia="微软雅黑" w:hAnsi="微软雅黑"/>
            <w:color w:val="000000" w:themeColor="text1"/>
            <w:szCs w:val="21"/>
          </w:rPr>
          <w:alias w:val="手机号码"/>
          <w:tag w:val=""/>
          <w:id w:val="-1416317146"/>
          <w:placeholder>
            <w:docPart w:val="4F83F2C271094F5FB857A21FA0748996"/>
          </w:placeholder>
          <w:dataBinding w:prefixMappings="xmlns:ns0='http://schemas.microsoft.com/office/2006/coverPageProps' " w:xpath="/ns0:CoverPageProperties[1]/ns0:CompanyPhone[1]" w:storeItemID="{55AF091B-3C7A-41E3-B477-F2FDAA23CFDA}"/>
          <w:text/>
        </w:sdtPr>
        <w:sdtEndPr/>
        <w:sdtContent>
          <w:r w:rsidR="0081746C" w:rsidRPr="00233F00">
            <w:rPr>
              <w:rFonts w:ascii="微软雅黑" w:eastAsia="微软雅黑" w:hAnsi="微软雅黑" w:hint="eastAsia"/>
              <w:color w:val="000000" w:themeColor="text1"/>
              <w:szCs w:val="21"/>
            </w:rPr>
            <w:t>15102272032</w:t>
          </w:r>
        </w:sdtContent>
      </w:sdt>
      <w:r w:rsidR="00750CE0" w:rsidRPr="005F4101">
        <w:rPr>
          <w:rFonts w:ascii="微软雅黑" w:eastAsia="微软雅黑" w:hAnsi="微软雅黑"/>
          <w:color w:val="000000" w:themeColor="text1"/>
        </w:rPr>
        <w:t> | </w:t>
      </w:r>
      <w:sdt>
        <w:sdtPr>
          <w:rPr>
            <w:rFonts w:ascii="微软雅黑" w:eastAsia="微软雅黑" w:hAnsi="微软雅黑"/>
            <w:color w:val="000000" w:themeColor="text1"/>
            <w:szCs w:val="21"/>
          </w:rPr>
          <w:alias w:val="电子邮件"/>
          <w:tag w:val=""/>
          <w:id w:val="-391963670"/>
          <w:placeholder>
            <w:docPart w:val="5B67FAD3D9A7461F92180DCC50169247"/>
          </w:placeholder>
          <w:dataBinding w:prefixMappings="xmlns:ns0='http://schemas.microsoft.com/office/2006/coverPageProps' " w:xpath="/ns0:CoverPageProperties[1]/ns0:CompanyEmail[1]" w:storeItemID="{55AF091B-3C7A-41E3-B477-F2FDAA23CFDA}"/>
          <w:text/>
        </w:sdtPr>
        <w:sdtEndPr/>
        <w:sdtContent>
          <w:r w:rsidR="0081746C" w:rsidRPr="00233F00">
            <w:rPr>
              <w:rFonts w:ascii="微软雅黑" w:eastAsia="微软雅黑" w:hAnsi="微软雅黑" w:hint="eastAsia"/>
              <w:color w:val="000000" w:themeColor="text1"/>
              <w:szCs w:val="21"/>
            </w:rPr>
            <w:t>wangzhizhou2015@qq.com</w:t>
          </w:r>
        </w:sdtContent>
      </w:sdt>
    </w:p>
    <w:p w:rsidR="006D0951" w:rsidRDefault="007030C0" w:rsidP="006D0951">
      <w:pPr>
        <w:pStyle w:val="a6"/>
        <w:spacing w:line="180" w:lineRule="auto"/>
        <w:rPr>
          <w:rFonts w:ascii="微软雅黑" w:eastAsia="微软雅黑" w:hAnsi="微软雅黑"/>
          <w:color w:val="000000" w:themeColor="text1"/>
          <w:lang w:val="zh-CN"/>
        </w:rPr>
      </w:pPr>
      <w:r w:rsidRPr="005F4101">
        <w:rPr>
          <w:rFonts w:ascii="Meiryo" w:eastAsia="微软雅黑" w:hAnsi="Meiryo" w:cs="Meiryo"/>
          <w:noProof/>
          <w:color w:val="000000" w:themeColor="text1"/>
        </w:rPr>
        <w:drawing>
          <wp:anchor distT="0" distB="0" distL="114300" distR="114300" simplePos="0" relativeHeight="251660288" behindDoc="0" locked="1" layoutInCell="1" allowOverlap="1" wp14:anchorId="299075E2" wp14:editId="260735C9">
            <wp:simplePos x="0" y="0"/>
            <wp:positionH relativeFrom="margin">
              <wp:align>right</wp:align>
            </wp:positionH>
            <wp:positionV relativeFrom="paragraph">
              <wp:posOffset>9912</wp:posOffset>
            </wp:positionV>
            <wp:extent cx="946800" cy="1260000"/>
            <wp:effectExtent l="0" t="0" r="571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z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6800" cy="12600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F37CE0" w:rsidRPr="005F4101">
        <w:rPr>
          <w:rFonts w:ascii="微软雅黑" w:eastAsia="微软雅黑" w:hAnsi="微软雅黑" w:hint="eastAsia"/>
          <w:color w:val="000000" w:themeColor="text1"/>
          <w:lang w:val="zh-CN"/>
        </w:rPr>
        <w:t>技能</w:t>
      </w:r>
    </w:p>
    <w:p w:rsidR="00CC02A4" w:rsidRDefault="00CC02A4" w:rsidP="00CC02A4">
      <w:pPr>
        <w:pStyle w:val="a"/>
        <w:spacing w:line="180" w:lineRule="auto"/>
        <w:rPr>
          <w:rFonts w:ascii="微软雅黑" w:eastAsia="微软雅黑" w:hAnsi="微软雅黑"/>
          <w:color w:val="000000" w:themeColor="text1"/>
        </w:rPr>
      </w:pPr>
      <w:r w:rsidRPr="005F4101">
        <w:rPr>
          <w:rFonts w:ascii="微软雅黑" w:eastAsia="微软雅黑" w:hAnsi="微软雅黑" w:hint="eastAsia"/>
          <w:color w:val="000000" w:themeColor="text1"/>
        </w:rPr>
        <w:t>熟练使用</w:t>
      </w:r>
      <w:r w:rsidRPr="005F4101">
        <w:rPr>
          <w:rFonts w:ascii="微软雅黑" w:eastAsia="微软雅黑" w:hAnsi="微软雅黑"/>
          <w:color w:val="000000" w:themeColor="text1"/>
        </w:rPr>
        <w:t>C</w:t>
      </w:r>
      <w:r w:rsidRPr="005F4101">
        <w:rPr>
          <w:rFonts w:ascii="微软雅黑" w:eastAsia="微软雅黑" w:hAnsi="微软雅黑" w:hint="eastAsia"/>
          <w:color w:val="000000" w:themeColor="text1"/>
        </w:rPr>
        <w:t>/C++编程</w:t>
      </w:r>
      <w:r w:rsidRPr="005F4101">
        <w:rPr>
          <w:rFonts w:ascii="微软雅黑" w:eastAsia="微软雅黑" w:hAnsi="微软雅黑"/>
          <w:color w:val="000000" w:themeColor="text1"/>
        </w:rPr>
        <w:t>语言</w:t>
      </w:r>
      <w:r w:rsidRPr="005F4101">
        <w:rPr>
          <w:rFonts w:ascii="微软雅黑" w:eastAsia="微软雅黑" w:hAnsi="微软雅黑" w:hint="eastAsia"/>
          <w:color w:val="000000" w:themeColor="text1"/>
        </w:rPr>
        <w:t xml:space="preserve">及Visual </w:t>
      </w:r>
      <w:r w:rsidRPr="005F4101">
        <w:rPr>
          <w:rFonts w:ascii="微软雅黑" w:eastAsia="微软雅黑" w:hAnsi="微软雅黑"/>
          <w:color w:val="000000" w:themeColor="text1"/>
        </w:rPr>
        <w:t>Studio开发</w:t>
      </w:r>
      <w:r w:rsidRPr="005F4101">
        <w:rPr>
          <w:rFonts w:ascii="微软雅黑" w:eastAsia="微软雅黑" w:hAnsi="微软雅黑" w:hint="eastAsia"/>
          <w:color w:val="000000" w:themeColor="text1"/>
        </w:rPr>
        <w:t>工具</w:t>
      </w:r>
    </w:p>
    <w:p w:rsidR="00CC02A4" w:rsidRPr="00CC02A4" w:rsidRDefault="00CC02A4" w:rsidP="00CC02A4">
      <w:pPr>
        <w:pStyle w:val="a"/>
        <w:spacing w:line="180" w:lineRule="auto"/>
        <w:rPr>
          <w:rFonts w:ascii="微软雅黑" w:eastAsia="微软雅黑" w:hAnsi="微软雅黑"/>
          <w:color w:val="000000" w:themeColor="text1"/>
        </w:rPr>
      </w:pPr>
      <w:r w:rsidRPr="005F4101">
        <w:rPr>
          <w:rFonts w:ascii="微软雅黑" w:eastAsia="微软雅黑" w:hAnsi="微软雅黑"/>
          <w:color w:val="000000" w:themeColor="text1"/>
        </w:rPr>
        <w:t>熟悉</w:t>
      </w:r>
      <w:r w:rsidRPr="005F4101">
        <w:rPr>
          <w:rFonts w:ascii="微软雅黑" w:eastAsia="微软雅黑" w:hAnsi="微软雅黑" w:hint="eastAsia"/>
          <w:color w:val="000000" w:themeColor="text1"/>
        </w:rPr>
        <w:t>MFC编程</w:t>
      </w:r>
      <w:r w:rsidRPr="005F4101">
        <w:rPr>
          <w:rFonts w:ascii="微软雅黑" w:eastAsia="微软雅黑" w:hAnsi="微软雅黑"/>
          <w:color w:val="000000" w:themeColor="text1"/>
        </w:rPr>
        <w:t>框架</w:t>
      </w:r>
      <w:r w:rsidRPr="005F4101">
        <w:rPr>
          <w:rFonts w:ascii="微软雅黑" w:eastAsia="微软雅黑" w:hAnsi="微软雅黑" w:hint="eastAsia"/>
          <w:color w:val="000000" w:themeColor="text1"/>
        </w:rPr>
        <w:t>和</w:t>
      </w:r>
      <w:r w:rsidRPr="005F4101">
        <w:rPr>
          <w:rFonts w:ascii="微软雅黑" w:eastAsia="微软雅黑" w:hAnsi="微软雅黑"/>
          <w:color w:val="000000" w:themeColor="text1"/>
        </w:rPr>
        <w:t>OpenCV</w:t>
      </w:r>
      <w:r w:rsidRPr="005F4101">
        <w:rPr>
          <w:rFonts w:ascii="微软雅黑" w:eastAsia="微软雅黑" w:hAnsi="微软雅黑" w:hint="eastAsia"/>
          <w:color w:val="000000" w:themeColor="text1"/>
        </w:rPr>
        <w:t>图</w:t>
      </w:r>
      <w:r w:rsidRPr="005F4101">
        <w:rPr>
          <w:rFonts w:ascii="微软雅黑" w:eastAsia="微软雅黑" w:hAnsi="微软雅黑"/>
          <w:color w:val="000000" w:themeColor="text1"/>
        </w:rPr>
        <w:t>像处理库</w:t>
      </w:r>
    </w:p>
    <w:p w:rsidR="0064491D" w:rsidRPr="000A6DB5" w:rsidRDefault="0064491D" w:rsidP="0064491D">
      <w:pPr>
        <w:pStyle w:val="a"/>
        <w:spacing w:line="180" w:lineRule="auto"/>
        <w:rPr>
          <w:rFonts w:ascii="微软雅黑" w:eastAsia="微软雅黑" w:hAnsi="微软雅黑"/>
          <w:color w:val="000000" w:themeColor="text1"/>
        </w:rPr>
      </w:pPr>
      <w:r w:rsidRPr="005F4101">
        <w:rPr>
          <w:rFonts w:ascii="微软雅黑" w:eastAsia="微软雅黑" w:hAnsi="微软雅黑"/>
          <w:color w:val="000000" w:themeColor="text1"/>
        </w:rPr>
        <w:t>对数据结构</w:t>
      </w:r>
      <w:r w:rsidRPr="005F4101">
        <w:rPr>
          <w:rFonts w:ascii="微软雅黑" w:eastAsia="微软雅黑" w:hAnsi="微软雅黑" w:hint="eastAsia"/>
          <w:color w:val="000000" w:themeColor="text1"/>
        </w:rPr>
        <w:t>和</w:t>
      </w:r>
      <w:r w:rsidRPr="005F4101">
        <w:rPr>
          <w:rFonts w:ascii="微软雅黑" w:eastAsia="微软雅黑" w:hAnsi="微软雅黑"/>
          <w:color w:val="000000" w:themeColor="text1"/>
        </w:rPr>
        <w:t>操作系统有一定的理解</w:t>
      </w:r>
    </w:p>
    <w:p w:rsidR="004E3008" w:rsidRDefault="004E3008" w:rsidP="008C1DF7">
      <w:pPr>
        <w:pStyle w:val="a"/>
        <w:spacing w:line="180" w:lineRule="auto"/>
        <w:rPr>
          <w:rFonts w:ascii="微软雅黑" w:eastAsia="微软雅黑" w:hAnsi="微软雅黑"/>
          <w:color w:val="000000" w:themeColor="text1"/>
        </w:rPr>
      </w:pPr>
      <w:r w:rsidRPr="005F4101">
        <w:rPr>
          <w:rFonts w:ascii="微软雅黑" w:eastAsia="微软雅黑" w:hAnsi="微软雅黑" w:hint="eastAsia"/>
          <w:color w:val="000000" w:themeColor="text1"/>
        </w:rPr>
        <w:t>英语：CET-4(478分)、CET-6(470分)，有良好的听说读写能力</w:t>
      </w:r>
    </w:p>
    <w:p w:rsidR="000A6DB5" w:rsidRPr="000A6DB5" w:rsidRDefault="000A6DB5" w:rsidP="000A6DB5">
      <w:pPr>
        <w:pStyle w:val="a"/>
        <w:spacing w:line="180" w:lineRule="auto"/>
        <w:rPr>
          <w:rFonts w:ascii="微软雅黑" w:eastAsia="微软雅黑" w:hAnsi="微软雅黑"/>
          <w:color w:val="000000" w:themeColor="text1"/>
        </w:rPr>
      </w:pPr>
      <w:r w:rsidRPr="005F4101">
        <w:rPr>
          <w:rFonts w:ascii="微软雅黑" w:eastAsia="微软雅黑" w:hAnsi="微软雅黑" w:hint="eastAsia"/>
          <w:color w:val="000000" w:themeColor="text1"/>
        </w:rPr>
        <w:t>计算机：二级C语言证书(优秀)</w:t>
      </w:r>
      <w:r w:rsidR="00450557">
        <w:rPr>
          <w:rFonts w:ascii="微软雅黑" w:eastAsia="微软雅黑" w:hAnsi="微软雅黑" w:hint="eastAsia"/>
          <w:color w:val="000000" w:themeColor="text1"/>
        </w:rPr>
        <w:t>、</w:t>
      </w:r>
      <w:r w:rsidRPr="005F4101">
        <w:rPr>
          <w:rFonts w:ascii="微软雅黑" w:eastAsia="微软雅黑" w:hAnsi="微软雅黑" w:hint="eastAsia"/>
          <w:color w:val="000000" w:themeColor="text1"/>
        </w:rPr>
        <w:t>三级网络技术证书(合格)</w:t>
      </w:r>
      <w:r w:rsidR="00450557">
        <w:rPr>
          <w:rFonts w:ascii="微软雅黑" w:eastAsia="微软雅黑" w:hAnsi="微软雅黑"/>
          <w:color w:val="000000" w:themeColor="text1"/>
        </w:rPr>
        <w:t>、</w:t>
      </w:r>
      <w:r>
        <w:rPr>
          <w:rFonts w:ascii="微软雅黑" w:eastAsia="微软雅黑" w:hAnsi="微软雅黑"/>
          <w:color w:val="000000" w:themeColor="text1"/>
        </w:rPr>
        <w:t>四级网络工程师证书(合格</w:t>
      </w:r>
      <w:r>
        <w:rPr>
          <w:rFonts w:ascii="微软雅黑" w:eastAsia="微软雅黑" w:hAnsi="微软雅黑" w:hint="eastAsia"/>
          <w:color w:val="000000" w:themeColor="text1"/>
        </w:rPr>
        <w:t>)</w:t>
      </w:r>
    </w:p>
    <w:p w:rsidR="00F37CE0" w:rsidRPr="005F4101" w:rsidRDefault="00F37CE0" w:rsidP="007F3A39">
      <w:pPr>
        <w:pStyle w:val="a6"/>
        <w:spacing w:after="240" w:line="180" w:lineRule="auto"/>
        <w:rPr>
          <w:rFonts w:ascii="微软雅黑" w:eastAsia="微软雅黑" w:hAnsi="微软雅黑"/>
          <w:color w:val="000000" w:themeColor="text1"/>
        </w:rPr>
      </w:pPr>
      <w:r w:rsidRPr="005F4101">
        <w:rPr>
          <w:rFonts w:ascii="微软雅黑" w:eastAsia="微软雅黑" w:hAnsi="微软雅黑" w:hint="eastAsia"/>
          <w:color w:val="000000" w:themeColor="text1"/>
          <w:lang w:val="zh-CN"/>
        </w:rPr>
        <w:t>项目经验</w:t>
      </w:r>
    </w:p>
    <w:p w:rsidR="00E0614D" w:rsidRPr="00E0614D" w:rsidRDefault="00FF3D03" w:rsidP="00E0614D">
      <w:pPr>
        <w:pStyle w:val="a"/>
        <w:numPr>
          <w:ilvl w:val="0"/>
          <w:numId w:val="0"/>
        </w:numPr>
        <w:tabs>
          <w:tab w:val="left" w:pos="145"/>
        </w:tabs>
        <w:spacing w:afterLines="50" w:after="120" w:line="180" w:lineRule="auto"/>
        <w:rPr>
          <w:rFonts w:ascii="微软雅黑" w:eastAsia="微软雅黑" w:hAnsi="微软雅黑" w:hint="eastAsia"/>
          <w:b/>
          <w:bCs/>
          <w:caps/>
          <w:color w:val="000000" w:themeColor="text1"/>
          <w:szCs w:val="21"/>
        </w:rPr>
      </w:pPr>
      <w:r>
        <w:rPr>
          <w:rFonts w:ascii="微软雅黑" w:eastAsia="微软雅黑" w:hAnsi="微软雅黑" w:hint="eastAsia"/>
          <w:b/>
          <w:bCs/>
          <w:caps/>
          <w:color w:val="000000" w:themeColor="text1"/>
          <w:szCs w:val="21"/>
        </w:rPr>
        <w:t>2014.10</w:t>
      </w:r>
      <w:r w:rsidR="00E0614D">
        <w:rPr>
          <w:rFonts w:ascii="微软雅黑" w:eastAsia="微软雅黑" w:hAnsi="微软雅黑" w:hint="eastAsia"/>
          <w:b/>
          <w:bCs/>
          <w:caps/>
          <w:color w:val="000000" w:themeColor="text1"/>
          <w:szCs w:val="21"/>
        </w:rPr>
        <w:t xml:space="preserve"> </w:t>
      </w:r>
      <w:r w:rsidR="00E0614D">
        <w:rPr>
          <w:rFonts w:ascii="微软雅黑" w:eastAsia="微软雅黑" w:hAnsi="微软雅黑"/>
          <w:b/>
          <w:bCs/>
          <w:caps/>
          <w:color w:val="000000" w:themeColor="text1"/>
          <w:szCs w:val="21"/>
        </w:rPr>
        <w:t>–</w:t>
      </w:r>
      <w:r w:rsidR="00E0614D">
        <w:rPr>
          <w:rFonts w:ascii="微软雅黑" w:eastAsia="微软雅黑" w:hAnsi="微软雅黑" w:hint="eastAsia"/>
          <w:b/>
          <w:bCs/>
          <w:caps/>
          <w:color w:val="000000" w:themeColor="text1"/>
          <w:szCs w:val="21"/>
        </w:rPr>
        <w:t xml:space="preserve"> 2015.</w:t>
      </w:r>
      <w:r>
        <w:rPr>
          <w:rFonts w:ascii="微软雅黑" w:eastAsia="微软雅黑" w:hAnsi="微软雅黑"/>
          <w:b/>
          <w:bCs/>
          <w:caps/>
          <w:color w:val="000000" w:themeColor="text1"/>
          <w:szCs w:val="21"/>
        </w:rPr>
        <w:t>04</w:t>
      </w:r>
      <w:r w:rsidR="00E0614D">
        <w:rPr>
          <w:rFonts w:ascii="微软雅黑" w:eastAsia="微软雅黑" w:hAnsi="微软雅黑"/>
          <w:b/>
          <w:bCs/>
          <w:caps/>
          <w:color w:val="000000" w:themeColor="text1"/>
          <w:szCs w:val="21"/>
        </w:rPr>
        <w:t xml:space="preserve"> | </w:t>
      </w:r>
      <w:r w:rsidR="00E0614D" w:rsidRPr="004D553F">
        <w:rPr>
          <w:rFonts w:ascii="微软雅黑" w:eastAsia="微软雅黑" w:hAnsi="微软雅黑" w:hint="eastAsia"/>
          <w:b/>
          <w:bCs/>
          <w:caps/>
          <w:color w:val="000000" w:themeColor="text1"/>
          <w:szCs w:val="21"/>
        </w:rPr>
        <w:t>车型识别系统</w:t>
      </w:r>
    </w:p>
    <w:p w:rsidR="007F3A39" w:rsidRPr="005F4101" w:rsidRDefault="00331B44" w:rsidP="007F3A39">
      <w:pPr>
        <w:pStyle w:val="a"/>
        <w:numPr>
          <w:ilvl w:val="0"/>
          <w:numId w:val="0"/>
        </w:numPr>
        <w:tabs>
          <w:tab w:val="left" w:pos="0"/>
        </w:tabs>
        <w:spacing w:afterLines="100" w:after="240"/>
        <w:rPr>
          <w:rFonts w:ascii="微软雅黑" w:eastAsia="微软雅黑" w:hAnsi="微软雅黑" w:hint="eastAsia"/>
          <w:color w:val="000000" w:themeColor="text1"/>
        </w:rPr>
      </w:pPr>
      <w:r>
        <w:rPr>
          <w:rFonts w:ascii="微软雅黑" w:eastAsia="微软雅黑" w:hAnsi="微软雅黑"/>
          <w:color w:val="000000" w:themeColor="text1"/>
        </w:rPr>
        <w:t>“</w:t>
      </w:r>
      <w:r w:rsidR="00E0614D" w:rsidRPr="005F4101">
        <w:rPr>
          <w:rFonts w:ascii="微软雅黑" w:eastAsia="微软雅黑" w:hAnsi="微软雅黑"/>
          <w:color w:val="000000" w:themeColor="text1"/>
        </w:rPr>
        <w:t>车型识别系统</w:t>
      </w:r>
      <w:r>
        <w:rPr>
          <w:rFonts w:ascii="微软雅黑" w:eastAsia="微软雅黑" w:hAnsi="微软雅黑"/>
          <w:color w:val="000000" w:themeColor="text1"/>
        </w:rPr>
        <w:t>”使用雷达和激光器获得往来车辆的速度和高度轮廓信息，通过训练分类神经网络达到对不同车辆车型分类的目的。</w:t>
      </w:r>
      <w:r>
        <w:rPr>
          <w:rFonts w:ascii="微软雅黑" w:eastAsia="微软雅黑" w:hAnsi="微软雅黑" w:hint="eastAsia"/>
          <w:color w:val="000000" w:themeColor="text1"/>
        </w:rPr>
        <w:t>我在项目中主要</w:t>
      </w:r>
      <w:r w:rsidR="00E0614D" w:rsidRPr="005F4101">
        <w:rPr>
          <w:rFonts w:ascii="微软雅黑" w:eastAsia="微软雅黑" w:hAnsi="微软雅黑"/>
          <w:color w:val="000000" w:themeColor="text1"/>
        </w:rPr>
        <w:t>参与</w:t>
      </w:r>
      <w:r w:rsidR="00E0614D" w:rsidRPr="005F4101">
        <w:rPr>
          <w:rFonts w:ascii="微软雅黑" w:eastAsia="微软雅黑" w:hAnsi="微软雅黑" w:hint="eastAsia"/>
          <w:color w:val="000000" w:themeColor="text1"/>
        </w:rPr>
        <w:t>开</w:t>
      </w:r>
      <w:r>
        <w:rPr>
          <w:rFonts w:ascii="微软雅黑" w:eastAsia="微软雅黑" w:hAnsi="微软雅黑"/>
          <w:color w:val="000000" w:themeColor="text1"/>
        </w:rPr>
        <w:t>发</w:t>
      </w:r>
      <w:r w:rsidR="00E0614D" w:rsidRPr="005F4101">
        <w:rPr>
          <w:rFonts w:ascii="微软雅黑" w:eastAsia="微软雅黑" w:hAnsi="微软雅黑"/>
          <w:color w:val="000000" w:themeColor="text1"/>
        </w:rPr>
        <w:t>硬件设备通信和数据采集</w:t>
      </w:r>
      <w:r w:rsidR="00E0614D" w:rsidRPr="005F4101">
        <w:rPr>
          <w:rFonts w:ascii="微软雅黑" w:eastAsia="微软雅黑" w:hAnsi="微软雅黑" w:hint="eastAsia"/>
          <w:color w:val="000000" w:themeColor="text1"/>
        </w:rPr>
        <w:t>的</w:t>
      </w:r>
      <w:r w:rsidR="00DD5AB7">
        <w:rPr>
          <w:rFonts w:ascii="微软雅黑" w:eastAsia="微软雅黑" w:hAnsi="微软雅黑"/>
          <w:color w:val="000000" w:themeColor="text1"/>
        </w:rPr>
        <w:t>部分</w:t>
      </w:r>
      <w:r w:rsidR="002F16E1">
        <w:rPr>
          <w:rFonts w:ascii="微软雅黑" w:eastAsia="微软雅黑" w:hAnsi="微软雅黑"/>
          <w:color w:val="000000" w:themeColor="text1"/>
        </w:rPr>
        <w:t>，</w:t>
      </w:r>
      <w:r>
        <w:rPr>
          <w:rFonts w:ascii="微软雅黑" w:eastAsia="微软雅黑" w:hAnsi="微软雅黑"/>
          <w:color w:val="000000" w:themeColor="text1"/>
        </w:rPr>
        <w:t>以及</w:t>
      </w:r>
      <w:r w:rsidR="002F16E1">
        <w:rPr>
          <w:rFonts w:ascii="微软雅黑" w:eastAsia="微软雅黑" w:hAnsi="微软雅黑"/>
          <w:color w:val="000000" w:themeColor="text1"/>
        </w:rPr>
        <w:t>对</w:t>
      </w:r>
      <w:r>
        <w:rPr>
          <w:rFonts w:ascii="微软雅黑" w:eastAsia="微软雅黑" w:hAnsi="微软雅黑"/>
          <w:color w:val="000000" w:themeColor="text1"/>
        </w:rPr>
        <w:t>设备</w:t>
      </w:r>
      <w:r w:rsidR="002F16E1">
        <w:rPr>
          <w:rFonts w:ascii="微软雅黑" w:eastAsia="微软雅黑" w:hAnsi="微软雅黑"/>
          <w:color w:val="000000" w:themeColor="text1"/>
        </w:rPr>
        <w:t>进行</w:t>
      </w:r>
      <w:r>
        <w:rPr>
          <w:rFonts w:ascii="微软雅黑" w:eastAsia="微软雅黑" w:hAnsi="微软雅黑"/>
          <w:color w:val="000000" w:themeColor="text1"/>
        </w:rPr>
        <w:t>安装调试。</w:t>
      </w:r>
      <w:r w:rsidR="003433D4">
        <w:rPr>
          <w:rFonts w:ascii="微软雅黑" w:eastAsia="微软雅黑" w:hAnsi="微软雅黑"/>
          <w:color w:val="000000" w:themeColor="text1"/>
        </w:rPr>
        <w:t>在项目开发过程中主要解决了多个设备同时与数据采集软件进行通讯的问题，以及对无效数据的过滤。</w:t>
      </w:r>
    </w:p>
    <w:p w:rsidR="00E0614D" w:rsidRPr="00E0614D" w:rsidRDefault="00FF3D03" w:rsidP="00E0614D">
      <w:pPr>
        <w:pStyle w:val="a"/>
        <w:numPr>
          <w:ilvl w:val="0"/>
          <w:numId w:val="0"/>
        </w:numPr>
        <w:tabs>
          <w:tab w:val="left" w:pos="145"/>
        </w:tabs>
        <w:spacing w:afterLines="50" w:after="120" w:line="180" w:lineRule="auto"/>
        <w:rPr>
          <w:rFonts w:ascii="微软雅黑" w:eastAsia="微软雅黑" w:hAnsi="微软雅黑" w:hint="eastAsia"/>
          <w:b/>
          <w:bCs/>
          <w:caps/>
          <w:color w:val="000000" w:themeColor="text1"/>
          <w:szCs w:val="21"/>
        </w:rPr>
      </w:pPr>
      <w:r>
        <w:rPr>
          <w:rFonts w:ascii="微软雅黑" w:eastAsia="微软雅黑" w:hAnsi="微软雅黑" w:hint="eastAsia"/>
          <w:b/>
          <w:bCs/>
          <w:caps/>
          <w:color w:val="000000" w:themeColor="text1"/>
          <w:szCs w:val="21"/>
        </w:rPr>
        <w:t>2013</w:t>
      </w:r>
      <w:r w:rsidR="00E0614D">
        <w:rPr>
          <w:rFonts w:ascii="微软雅黑" w:eastAsia="微软雅黑" w:hAnsi="微软雅黑" w:hint="eastAsia"/>
          <w:b/>
          <w:bCs/>
          <w:caps/>
          <w:color w:val="000000" w:themeColor="text1"/>
          <w:szCs w:val="21"/>
        </w:rPr>
        <w:t>.</w:t>
      </w:r>
      <w:r w:rsidR="006738F5">
        <w:rPr>
          <w:rFonts w:ascii="微软雅黑" w:eastAsia="微软雅黑" w:hAnsi="微软雅黑" w:hint="eastAsia"/>
          <w:b/>
          <w:bCs/>
          <w:caps/>
          <w:color w:val="000000" w:themeColor="text1"/>
          <w:szCs w:val="21"/>
        </w:rPr>
        <w:t>11</w:t>
      </w:r>
      <w:r w:rsidR="00E0614D">
        <w:rPr>
          <w:rFonts w:ascii="微软雅黑" w:eastAsia="微软雅黑" w:hAnsi="微软雅黑" w:hint="eastAsia"/>
          <w:b/>
          <w:bCs/>
          <w:caps/>
          <w:color w:val="000000" w:themeColor="text1"/>
          <w:szCs w:val="21"/>
        </w:rPr>
        <w:t xml:space="preserve"> </w:t>
      </w:r>
      <w:r w:rsidR="00E0614D">
        <w:rPr>
          <w:rFonts w:ascii="微软雅黑" w:eastAsia="微软雅黑" w:hAnsi="微软雅黑"/>
          <w:b/>
          <w:bCs/>
          <w:caps/>
          <w:color w:val="000000" w:themeColor="text1"/>
          <w:szCs w:val="21"/>
        </w:rPr>
        <w:t>–</w:t>
      </w:r>
      <w:r>
        <w:rPr>
          <w:rFonts w:ascii="微软雅黑" w:eastAsia="微软雅黑" w:hAnsi="微软雅黑" w:hint="eastAsia"/>
          <w:b/>
          <w:bCs/>
          <w:caps/>
          <w:color w:val="000000" w:themeColor="text1"/>
          <w:szCs w:val="21"/>
        </w:rPr>
        <w:t xml:space="preserve"> 2014</w:t>
      </w:r>
      <w:r w:rsidR="00E0614D">
        <w:rPr>
          <w:rFonts w:ascii="微软雅黑" w:eastAsia="微软雅黑" w:hAnsi="微软雅黑" w:hint="eastAsia"/>
          <w:b/>
          <w:bCs/>
          <w:caps/>
          <w:color w:val="000000" w:themeColor="text1"/>
          <w:szCs w:val="21"/>
        </w:rPr>
        <w:t>.</w:t>
      </w:r>
      <w:r>
        <w:rPr>
          <w:rFonts w:ascii="微软雅黑" w:eastAsia="微软雅黑" w:hAnsi="微软雅黑"/>
          <w:b/>
          <w:bCs/>
          <w:caps/>
          <w:color w:val="000000" w:themeColor="text1"/>
          <w:szCs w:val="21"/>
        </w:rPr>
        <w:t>03</w:t>
      </w:r>
      <w:r w:rsidR="00E0614D">
        <w:rPr>
          <w:rFonts w:ascii="微软雅黑" w:eastAsia="微软雅黑" w:hAnsi="微软雅黑"/>
          <w:b/>
          <w:bCs/>
          <w:caps/>
          <w:color w:val="000000" w:themeColor="text1"/>
          <w:szCs w:val="21"/>
        </w:rPr>
        <w:t xml:space="preserve"> |</w:t>
      </w:r>
      <w:r w:rsidR="00E0614D">
        <w:rPr>
          <w:rFonts w:ascii="微软雅黑" w:eastAsia="微软雅黑" w:hAnsi="微软雅黑" w:hint="eastAsia"/>
          <w:b/>
          <w:bCs/>
          <w:caps/>
          <w:color w:val="000000" w:themeColor="text1"/>
          <w:szCs w:val="21"/>
        </w:rPr>
        <w:t xml:space="preserve"> </w:t>
      </w:r>
      <w:r w:rsidR="00E0614D" w:rsidRPr="00E0614D">
        <w:rPr>
          <w:rFonts w:ascii="微软雅黑" w:eastAsia="微软雅黑" w:hAnsi="微软雅黑" w:hint="eastAsia"/>
          <w:b/>
          <w:bCs/>
          <w:caps/>
          <w:color w:val="000000" w:themeColor="text1"/>
          <w:szCs w:val="21"/>
        </w:rPr>
        <w:t>黄色网格线违章停车检测系统</w:t>
      </w:r>
    </w:p>
    <w:p w:rsidR="00F37CE0" w:rsidRPr="005F4101" w:rsidRDefault="00F37CE0" w:rsidP="00F12952">
      <w:pPr>
        <w:pStyle w:val="a"/>
        <w:numPr>
          <w:ilvl w:val="0"/>
          <w:numId w:val="0"/>
        </w:numPr>
        <w:tabs>
          <w:tab w:val="left" w:pos="0"/>
        </w:tabs>
        <w:spacing w:afterLines="10" w:after="24"/>
        <w:rPr>
          <w:rFonts w:ascii="微软雅黑" w:eastAsia="微软雅黑" w:hAnsi="微软雅黑"/>
          <w:color w:val="000000" w:themeColor="text1"/>
        </w:rPr>
      </w:pPr>
      <w:r w:rsidRPr="005F4101">
        <w:rPr>
          <w:rFonts w:ascii="微软雅黑" w:eastAsia="微软雅黑" w:hAnsi="微软雅黑"/>
          <w:color w:val="000000" w:themeColor="text1"/>
        </w:rPr>
        <w:t>“黄色网格线违章停车检测系统”</w:t>
      </w:r>
      <w:r w:rsidR="00C708B7">
        <w:rPr>
          <w:rFonts w:ascii="微软雅黑" w:eastAsia="微软雅黑" w:hAnsi="微软雅黑"/>
          <w:color w:val="000000" w:themeColor="text1"/>
        </w:rPr>
        <w:t>使用高清网络摄像机和图像算法识别黄色网络线内的违法停车车辆并形成记录。</w:t>
      </w:r>
      <w:r w:rsidR="00C708B7">
        <w:rPr>
          <w:rFonts w:ascii="微软雅黑" w:eastAsia="微软雅黑" w:hAnsi="微软雅黑" w:hint="eastAsia"/>
          <w:color w:val="000000" w:themeColor="text1"/>
        </w:rPr>
        <w:t>我在项目中主要</w:t>
      </w:r>
      <w:r w:rsidR="007D2CE8" w:rsidRPr="005F4101">
        <w:rPr>
          <w:rFonts w:ascii="微软雅黑" w:eastAsia="微软雅黑" w:hAnsi="微软雅黑" w:hint="eastAsia"/>
          <w:color w:val="000000" w:themeColor="text1"/>
        </w:rPr>
        <w:t>参与</w:t>
      </w:r>
      <w:r w:rsidRPr="005F4101">
        <w:rPr>
          <w:rFonts w:ascii="微软雅黑" w:eastAsia="微软雅黑" w:hAnsi="微软雅黑" w:hint="eastAsia"/>
          <w:color w:val="000000" w:themeColor="text1"/>
        </w:rPr>
        <w:t>算法</w:t>
      </w:r>
      <w:r w:rsidR="00C708B7">
        <w:rPr>
          <w:rFonts w:ascii="微软雅黑" w:eastAsia="微软雅黑" w:hAnsi="微软雅黑" w:hint="eastAsia"/>
          <w:color w:val="000000" w:themeColor="text1"/>
        </w:rPr>
        <w:t>修正</w:t>
      </w:r>
      <w:r w:rsidRPr="005F4101">
        <w:rPr>
          <w:rFonts w:ascii="微软雅黑" w:eastAsia="微软雅黑" w:hAnsi="微软雅黑" w:hint="eastAsia"/>
          <w:color w:val="000000" w:themeColor="text1"/>
        </w:rPr>
        <w:t>、</w:t>
      </w:r>
      <w:r w:rsidR="00CF4CBE">
        <w:rPr>
          <w:rFonts w:ascii="微软雅黑" w:eastAsia="微软雅黑" w:hAnsi="微软雅黑" w:hint="eastAsia"/>
          <w:color w:val="000000" w:themeColor="text1"/>
        </w:rPr>
        <w:t>软件</w:t>
      </w:r>
      <w:r w:rsidRPr="005F4101">
        <w:rPr>
          <w:rFonts w:ascii="微软雅黑" w:eastAsia="微软雅黑" w:hAnsi="微软雅黑"/>
          <w:color w:val="000000" w:themeColor="text1"/>
        </w:rPr>
        <w:t>界面优化</w:t>
      </w:r>
      <w:r w:rsidRPr="005F4101">
        <w:rPr>
          <w:rFonts w:ascii="微软雅黑" w:eastAsia="微软雅黑" w:hAnsi="微软雅黑" w:hint="eastAsia"/>
          <w:color w:val="000000" w:themeColor="text1"/>
        </w:rPr>
        <w:t>和违章</w:t>
      </w:r>
      <w:r w:rsidRPr="005F4101">
        <w:rPr>
          <w:rFonts w:ascii="微软雅黑" w:eastAsia="微软雅黑" w:hAnsi="微软雅黑"/>
          <w:color w:val="000000" w:themeColor="text1"/>
        </w:rPr>
        <w:t>记录浏览器的设计</w:t>
      </w:r>
      <w:r w:rsidR="00C708B7">
        <w:rPr>
          <w:rFonts w:ascii="微软雅黑" w:eastAsia="微软雅黑" w:hAnsi="微软雅黑"/>
          <w:color w:val="000000" w:themeColor="text1"/>
        </w:rPr>
        <w:t>工作。</w:t>
      </w:r>
      <w:r w:rsidR="00DD3B2F">
        <w:rPr>
          <w:rFonts w:ascii="微软雅黑" w:eastAsia="微软雅黑" w:hAnsi="微软雅黑"/>
          <w:color w:val="000000" w:themeColor="text1"/>
        </w:rPr>
        <w:t>项目开发过程中解决了检测</w:t>
      </w:r>
      <w:bookmarkStart w:id="0" w:name="_GoBack"/>
      <w:bookmarkEnd w:id="0"/>
      <w:r w:rsidR="00DD3B2F">
        <w:rPr>
          <w:rFonts w:ascii="微软雅黑" w:eastAsia="微软雅黑" w:hAnsi="微软雅黑"/>
          <w:color w:val="000000" w:themeColor="text1"/>
        </w:rPr>
        <w:t>软件因内存泄露引起的长期运行崩溃的问题。</w:t>
      </w:r>
      <w:r w:rsidR="006A60F4" w:rsidRPr="005F4101">
        <w:rPr>
          <w:rFonts w:ascii="微软雅黑" w:eastAsia="微软雅黑" w:hAnsi="微软雅黑" w:hint="eastAsia"/>
          <w:color w:val="000000" w:themeColor="text1"/>
        </w:rPr>
        <w:t xml:space="preserve"> </w:t>
      </w:r>
    </w:p>
    <w:p w:rsidR="007B793B" w:rsidRPr="005F4101" w:rsidRDefault="00750CE0" w:rsidP="00F44F31">
      <w:pPr>
        <w:pStyle w:val="a6"/>
        <w:tabs>
          <w:tab w:val="left" w:pos="5497"/>
        </w:tabs>
        <w:spacing w:after="120" w:line="180" w:lineRule="auto"/>
        <w:rPr>
          <w:rFonts w:ascii="微软雅黑" w:eastAsia="微软雅黑" w:hAnsi="微软雅黑"/>
          <w:color w:val="000000" w:themeColor="text1"/>
        </w:rPr>
      </w:pPr>
      <w:r w:rsidRPr="005F4101">
        <w:rPr>
          <w:rFonts w:ascii="微软雅黑" w:eastAsia="微软雅黑" w:hAnsi="微软雅黑" w:hint="eastAsia"/>
          <w:color w:val="000000" w:themeColor="text1"/>
          <w:lang w:val="zh-CN"/>
        </w:rPr>
        <w:t>教育</w:t>
      </w:r>
      <w:r w:rsidR="00374AC7">
        <w:rPr>
          <w:rFonts w:ascii="微软雅黑" w:eastAsia="微软雅黑" w:hAnsi="微软雅黑" w:hint="eastAsia"/>
          <w:color w:val="000000" w:themeColor="text1"/>
          <w:lang w:val="zh-CN"/>
        </w:rPr>
        <w:t>经历</w:t>
      </w:r>
      <w:r w:rsidR="00F44F31">
        <w:rPr>
          <w:rFonts w:ascii="微软雅黑" w:eastAsia="微软雅黑" w:hAnsi="微软雅黑"/>
          <w:color w:val="000000" w:themeColor="text1"/>
          <w:lang w:val="zh-CN"/>
        </w:rPr>
        <w:tab/>
      </w:r>
    </w:p>
    <w:sdt>
      <w:sdtPr>
        <w:rPr>
          <w:rFonts w:ascii="微软雅黑" w:eastAsia="微软雅黑" w:hAnsi="微软雅黑" w:hint="eastAsia"/>
          <w:b w:val="0"/>
          <w:bCs w:val="0"/>
          <w:caps w:val="0"/>
          <w:color w:val="000000" w:themeColor="text1"/>
        </w:rPr>
        <w:id w:val="275998894"/>
        <w:placeholder>
          <w:docPart w:val="DefaultPlaceholder_1081868574"/>
        </w:placeholder>
      </w:sdtPr>
      <w:sdtEndPr>
        <w:rPr>
          <w:rFonts w:hint="default"/>
          <w:bCs/>
          <w:caps/>
        </w:rPr>
      </w:sdtEndPr>
      <w:sdtContent>
        <w:p w:rsidR="007B793B" w:rsidRPr="00F44F31" w:rsidRDefault="000C70D5" w:rsidP="007E34B5">
          <w:pPr>
            <w:pStyle w:val="a7"/>
            <w:spacing w:before="100" w:line="180" w:lineRule="auto"/>
            <w:ind w:leftChars="100" w:left="210"/>
            <w:rPr>
              <w:rFonts w:ascii="微软雅黑" w:eastAsia="微软雅黑" w:hAnsi="微软雅黑"/>
              <w:b w:val="0"/>
              <w:color w:val="000000" w:themeColor="text1"/>
            </w:rPr>
          </w:pPr>
          <w:r w:rsidRPr="00F44F31">
            <w:rPr>
              <w:rFonts w:ascii="微软雅黑" w:eastAsia="微软雅黑" w:hAnsi="微软雅黑" w:hint="eastAsia"/>
              <w:b w:val="0"/>
              <w:color w:val="000000" w:themeColor="text1"/>
            </w:rPr>
            <w:t>硕士</w:t>
          </w:r>
          <w:r w:rsidR="00750CE0" w:rsidRPr="00F44F31">
            <w:rPr>
              <w:rFonts w:ascii="微软雅黑" w:eastAsia="微软雅黑" w:hAnsi="微软雅黑"/>
              <w:b w:val="0"/>
              <w:color w:val="000000" w:themeColor="text1"/>
              <w:lang w:val="zh-CN"/>
            </w:rPr>
            <w:t> | </w:t>
          </w:r>
          <w:r w:rsidR="00145564" w:rsidRPr="00F44F31">
            <w:rPr>
              <w:rFonts w:ascii="微软雅黑" w:eastAsia="微软雅黑" w:hAnsi="微软雅黑"/>
              <w:b w:val="0"/>
              <w:color w:val="000000" w:themeColor="text1"/>
              <w:lang w:val="zh-CN"/>
            </w:rPr>
            <w:t>2013.09-</w:t>
          </w:r>
          <w:r w:rsidR="00D419E0" w:rsidRPr="00F44F31">
            <w:rPr>
              <w:rFonts w:ascii="微软雅黑" w:eastAsia="微软雅黑" w:hAnsi="微软雅黑"/>
              <w:b w:val="0"/>
              <w:color w:val="000000" w:themeColor="text1"/>
            </w:rPr>
            <w:t>2016.01</w:t>
          </w:r>
          <w:r w:rsidR="00750CE0" w:rsidRPr="00F44F31">
            <w:rPr>
              <w:rFonts w:ascii="微软雅黑" w:eastAsia="微软雅黑" w:hAnsi="微软雅黑"/>
              <w:b w:val="0"/>
              <w:color w:val="000000" w:themeColor="text1"/>
              <w:lang w:val="zh-CN"/>
            </w:rPr>
            <w:t> | </w:t>
          </w:r>
          <w:r w:rsidRPr="00F44F31">
            <w:rPr>
              <w:rFonts w:ascii="微软雅黑" w:eastAsia="微软雅黑" w:hAnsi="微软雅黑" w:hint="eastAsia"/>
              <w:b w:val="0"/>
              <w:color w:val="000000" w:themeColor="text1"/>
            </w:rPr>
            <w:t>天津大学(985)</w:t>
          </w:r>
          <w:r w:rsidR="00F54A26" w:rsidRPr="00F44F31">
            <w:rPr>
              <w:rFonts w:ascii="微软雅黑" w:eastAsia="微软雅黑" w:hAnsi="微软雅黑"/>
              <w:b w:val="0"/>
              <w:color w:val="000000" w:themeColor="text1"/>
            </w:rPr>
            <w:t xml:space="preserve"> |</w:t>
          </w:r>
          <w:r w:rsidR="00F54A26" w:rsidRPr="00F44F31">
            <w:rPr>
              <w:rFonts w:ascii="微软雅黑" w:eastAsia="微软雅黑" w:hAnsi="微软雅黑" w:hint="eastAsia"/>
              <w:b w:val="0"/>
              <w:color w:val="000000" w:themeColor="text1"/>
            </w:rPr>
            <w:t xml:space="preserve"> 控制科学</w:t>
          </w:r>
          <w:r w:rsidR="00F54A26" w:rsidRPr="00F44F31">
            <w:rPr>
              <w:rFonts w:ascii="微软雅黑" w:eastAsia="微软雅黑" w:hAnsi="微软雅黑"/>
              <w:b w:val="0"/>
              <w:color w:val="000000" w:themeColor="text1"/>
            </w:rPr>
            <w:t>与工程</w:t>
          </w:r>
          <w:r w:rsidR="00F54A26" w:rsidRPr="00F44F31">
            <w:rPr>
              <w:rFonts w:ascii="微软雅黑" w:eastAsia="微软雅黑" w:hAnsi="微软雅黑" w:hint="eastAsia"/>
              <w:b w:val="0"/>
              <w:color w:val="000000" w:themeColor="text1"/>
            </w:rPr>
            <w:t>——模式</w:t>
          </w:r>
          <w:r w:rsidR="00F54A26" w:rsidRPr="00F44F31">
            <w:rPr>
              <w:rFonts w:ascii="微软雅黑" w:eastAsia="微软雅黑" w:hAnsi="微软雅黑"/>
              <w:b w:val="0"/>
              <w:color w:val="000000" w:themeColor="text1"/>
            </w:rPr>
            <w:t>识别</w:t>
          </w:r>
          <w:r w:rsidR="008C5980" w:rsidRPr="00F44F31">
            <w:rPr>
              <w:rFonts w:ascii="微软雅黑" w:eastAsia="微软雅黑" w:hAnsi="微软雅黑"/>
              <w:b w:val="0"/>
              <w:color w:val="000000" w:themeColor="text1"/>
            </w:rPr>
            <w:t>|</w:t>
          </w:r>
          <w:r w:rsidR="00E9343C" w:rsidRPr="00F44F31">
            <w:rPr>
              <w:rFonts w:ascii="微软雅黑" w:eastAsia="微软雅黑" w:hAnsi="微软雅黑"/>
              <w:b w:val="0"/>
              <w:color w:val="000000" w:themeColor="text1"/>
            </w:rPr>
            <w:t xml:space="preserve"> </w:t>
          </w:r>
          <w:r w:rsidR="008C5980" w:rsidRPr="00F44F31">
            <w:rPr>
              <w:rFonts w:ascii="微软雅黑" w:eastAsia="微软雅黑" w:hAnsi="微软雅黑"/>
              <w:b w:val="0"/>
              <w:color w:val="000000" w:themeColor="text1"/>
            </w:rPr>
            <w:t>GPA</w:t>
          </w:r>
          <w:r w:rsidR="00E9343C" w:rsidRPr="00F44F31">
            <w:rPr>
              <w:rFonts w:ascii="微软雅黑" w:eastAsia="微软雅黑" w:hAnsi="微软雅黑"/>
              <w:b w:val="0"/>
              <w:color w:val="000000" w:themeColor="text1"/>
            </w:rPr>
            <w:t xml:space="preserve"> </w:t>
          </w:r>
          <w:r w:rsidR="008C5980" w:rsidRPr="00F44F31">
            <w:rPr>
              <w:rFonts w:ascii="微软雅黑" w:eastAsia="微软雅黑" w:hAnsi="微软雅黑"/>
              <w:b w:val="0"/>
              <w:color w:val="000000" w:themeColor="text1"/>
            </w:rPr>
            <w:t>=</w:t>
          </w:r>
          <w:r w:rsidR="00E9343C" w:rsidRPr="00F44F31">
            <w:rPr>
              <w:rFonts w:ascii="微软雅黑" w:eastAsia="微软雅黑" w:hAnsi="微软雅黑"/>
              <w:b w:val="0"/>
              <w:color w:val="000000" w:themeColor="text1"/>
            </w:rPr>
            <w:t xml:space="preserve"> </w:t>
          </w:r>
          <w:r w:rsidR="00365E15" w:rsidRPr="00F44F31">
            <w:rPr>
              <w:rFonts w:ascii="微软雅黑" w:eastAsia="微软雅黑" w:hAnsi="微软雅黑"/>
              <w:b w:val="0"/>
              <w:color w:val="000000" w:themeColor="text1"/>
            </w:rPr>
            <w:t>3.16</w:t>
          </w:r>
          <w:r w:rsidR="00E9343C" w:rsidRPr="00F44F31">
            <w:rPr>
              <w:rFonts w:ascii="微软雅黑" w:eastAsia="微软雅黑" w:hAnsi="微软雅黑"/>
              <w:b w:val="0"/>
              <w:color w:val="000000" w:themeColor="text1"/>
            </w:rPr>
            <w:t xml:space="preserve"> </w:t>
          </w:r>
          <w:r w:rsidR="007A6032" w:rsidRPr="00F44F31">
            <w:rPr>
              <w:rFonts w:ascii="微软雅黑" w:eastAsia="微软雅黑" w:hAnsi="微软雅黑"/>
              <w:b w:val="0"/>
              <w:color w:val="000000" w:themeColor="text1"/>
            </w:rPr>
            <w:t>(</w:t>
          </w:r>
          <w:r w:rsidR="00E9343C" w:rsidRPr="00F44F31">
            <w:rPr>
              <w:rFonts w:ascii="微软雅黑" w:eastAsia="微软雅黑" w:hAnsi="微软雅黑"/>
              <w:b w:val="0"/>
              <w:color w:val="000000" w:themeColor="text1"/>
            </w:rPr>
            <w:t xml:space="preserve"> </w:t>
          </w:r>
          <w:r w:rsidR="007A6032" w:rsidRPr="00F44F31">
            <w:rPr>
              <w:rFonts w:ascii="微软雅黑" w:eastAsia="微软雅黑" w:hAnsi="微软雅黑"/>
              <w:b w:val="0"/>
              <w:color w:val="000000" w:themeColor="text1"/>
            </w:rPr>
            <w:t>40/80</w:t>
          </w:r>
          <w:r w:rsidR="00E9343C" w:rsidRPr="00F44F31">
            <w:rPr>
              <w:rFonts w:ascii="微软雅黑" w:eastAsia="微软雅黑" w:hAnsi="微软雅黑"/>
              <w:b w:val="0"/>
              <w:color w:val="000000" w:themeColor="text1"/>
            </w:rPr>
            <w:t xml:space="preserve"> </w:t>
          </w:r>
          <w:r w:rsidR="007A6032" w:rsidRPr="00F44F31">
            <w:rPr>
              <w:rFonts w:ascii="微软雅黑" w:eastAsia="微软雅黑" w:hAnsi="微软雅黑"/>
              <w:b w:val="0"/>
              <w:color w:val="000000" w:themeColor="text1"/>
            </w:rPr>
            <w:t>)</w:t>
          </w:r>
        </w:p>
      </w:sdtContent>
    </w:sdt>
    <w:sdt>
      <w:sdtPr>
        <w:rPr>
          <w:rFonts w:ascii="微软雅黑" w:eastAsia="微软雅黑" w:hAnsi="微软雅黑"/>
          <w:b w:val="0"/>
          <w:bCs w:val="0"/>
          <w:caps w:val="0"/>
          <w:color w:val="000000" w:themeColor="text1"/>
        </w:rPr>
        <w:id w:val="-1106653387"/>
        <w15:repeatingSection/>
      </w:sdtPr>
      <w:sdtEndPr>
        <w:rPr>
          <w:rFonts w:asciiTheme="minorHAnsi" w:eastAsiaTheme="minorEastAsia" w:hAnsiTheme="minorHAnsi"/>
          <w:bCs/>
          <w:caps/>
        </w:rPr>
      </w:sdtEndPr>
      <w:sdtContent>
        <w:sdt>
          <w:sdtPr>
            <w:rPr>
              <w:rFonts w:ascii="微软雅黑" w:eastAsia="微软雅黑" w:hAnsi="微软雅黑"/>
              <w:b w:val="0"/>
              <w:bCs w:val="0"/>
              <w:caps w:val="0"/>
              <w:color w:val="000000" w:themeColor="text1"/>
            </w:rPr>
            <w:id w:val="-514004892"/>
            <w:placeholder>
              <w:docPart w:val="05FC1FE03D854F88A081599D7949B04C"/>
            </w:placeholder>
            <w15:repeatingSectionItem/>
          </w:sdtPr>
          <w:sdtEndPr>
            <w:rPr>
              <w:rFonts w:asciiTheme="minorHAnsi" w:eastAsiaTheme="minorEastAsia" w:hAnsiTheme="minorHAnsi"/>
              <w:bCs/>
              <w:caps/>
            </w:rPr>
          </w:sdtEndPr>
          <w:sdtContent>
            <w:p w:rsidR="007B793B" w:rsidRPr="00F44F31" w:rsidRDefault="000C70D5" w:rsidP="007E34B5">
              <w:pPr>
                <w:pStyle w:val="a7"/>
                <w:spacing w:line="180" w:lineRule="auto"/>
                <w:ind w:leftChars="100" w:left="210"/>
                <w:rPr>
                  <w:rFonts w:ascii="微软雅黑" w:eastAsia="微软雅黑" w:hAnsi="微软雅黑"/>
                  <w:b w:val="0"/>
                  <w:color w:val="000000" w:themeColor="text1"/>
                </w:rPr>
              </w:pPr>
              <w:r w:rsidRPr="00F44F31">
                <w:rPr>
                  <w:rFonts w:ascii="微软雅黑" w:eastAsia="微软雅黑" w:hAnsi="微软雅黑" w:hint="eastAsia"/>
                  <w:b w:val="0"/>
                  <w:color w:val="000000" w:themeColor="text1"/>
                </w:rPr>
                <w:t>学士</w:t>
              </w:r>
              <w:r w:rsidR="00750CE0" w:rsidRPr="00F44F31">
                <w:rPr>
                  <w:rFonts w:ascii="微软雅黑" w:eastAsia="微软雅黑" w:hAnsi="微软雅黑"/>
                  <w:b w:val="0"/>
                  <w:color w:val="000000" w:themeColor="text1"/>
                  <w:lang w:val="zh-CN"/>
                </w:rPr>
                <w:t> |</w:t>
              </w:r>
              <w:r w:rsidR="00233A48" w:rsidRPr="00F44F31">
                <w:rPr>
                  <w:rFonts w:ascii="微软雅黑" w:eastAsia="微软雅黑" w:hAnsi="微软雅黑"/>
                  <w:b w:val="0"/>
                  <w:color w:val="000000" w:themeColor="text1"/>
                  <w:lang w:val="zh-CN"/>
                </w:rPr>
                <w:t xml:space="preserve"> </w:t>
              </w:r>
              <w:r w:rsidR="006214E2" w:rsidRPr="00F44F31">
                <w:rPr>
                  <w:rFonts w:ascii="微软雅黑" w:eastAsia="微软雅黑" w:hAnsi="微软雅黑"/>
                  <w:b w:val="0"/>
                  <w:color w:val="000000" w:themeColor="text1"/>
                  <w:lang w:val="zh-CN"/>
                </w:rPr>
                <w:t>2009.09-</w:t>
              </w:r>
              <w:r w:rsidRPr="00F44F31">
                <w:rPr>
                  <w:rFonts w:ascii="微软雅黑" w:eastAsia="微软雅黑" w:hAnsi="微软雅黑"/>
                  <w:b w:val="0"/>
                  <w:color w:val="000000" w:themeColor="text1"/>
                </w:rPr>
                <w:t>2013</w:t>
              </w:r>
              <w:r w:rsidRPr="00F44F31">
                <w:rPr>
                  <w:rFonts w:ascii="微软雅黑" w:eastAsia="微软雅黑" w:hAnsi="微软雅黑" w:hint="eastAsia"/>
                  <w:b w:val="0"/>
                  <w:color w:val="000000" w:themeColor="text1"/>
                </w:rPr>
                <w:t>.07</w:t>
              </w:r>
              <w:r w:rsidR="00750CE0" w:rsidRPr="00F44F31">
                <w:rPr>
                  <w:rFonts w:ascii="微软雅黑" w:eastAsia="微软雅黑" w:hAnsi="微软雅黑"/>
                  <w:b w:val="0"/>
                  <w:color w:val="000000" w:themeColor="text1"/>
                  <w:lang w:val="zh-CN"/>
                </w:rPr>
                <w:t> | </w:t>
              </w:r>
              <w:r w:rsidRPr="00F44F31">
                <w:rPr>
                  <w:rFonts w:ascii="微软雅黑" w:eastAsia="微软雅黑" w:hAnsi="微软雅黑" w:hint="eastAsia"/>
                  <w:b w:val="0"/>
                  <w:color w:val="000000" w:themeColor="text1"/>
                </w:rPr>
                <w:t>南昌</w:t>
              </w:r>
              <w:r w:rsidRPr="00F44F31">
                <w:rPr>
                  <w:rFonts w:ascii="微软雅黑" w:eastAsia="微软雅黑" w:hAnsi="微软雅黑"/>
                  <w:b w:val="0"/>
                  <w:color w:val="000000" w:themeColor="text1"/>
                </w:rPr>
                <w:t>大学</w:t>
              </w:r>
              <w:r w:rsidRPr="00F44F31">
                <w:rPr>
                  <w:rFonts w:ascii="微软雅黑" w:eastAsia="微软雅黑" w:hAnsi="微软雅黑" w:hint="eastAsia"/>
                  <w:b w:val="0"/>
                  <w:color w:val="000000" w:themeColor="text1"/>
                </w:rPr>
                <w:t>(211)</w:t>
              </w:r>
              <w:r w:rsidR="00F54A26" w:rsidRPr="00F44F31">
                <w:rPr>
                  <w:rFonts w:ascii="微软雅黑" w:eastAsia="微软雅黑" w:hAnsi="微软雅黑"/>
                  <w:b w:val="0"/>
                  <w:color w:val="000000" w:themeColor="text1"/>
                </w:rPr>
                <w:t xml:space="preserve"> |</w:t>
              </w:r>
              <w:r w:rsidR="008B6997" w:rsidRPr="00F44F31">
                <w:rPr>
                  <w:rFonts w:ascii="微软雅黑" w:eastAsia="微软雅黑" w:hAnsi="微软雅黑"/>
                  <w:b w:val="0"/>
                  <w:color w:val="000000" w:themeColor="text1"/>
                </w:rPr>
                <w:t xml:space="preserve"> </w:t>
              </w:r>
              <w:r w:rsidR="00F54A26" w:rsidRPr="00F44F31">
                <w:rPr>
                  <w:rFonts w:ascii="微软雅黑" w:eastAsia="微软雅黑" w:hAnsi="微软雅黑" w:hint="eastAsia"/>
                  <w:b w:val="0"/>
                  <w:color w:val="000000" w:themeColor="text1"/>
                </w:rPr>
                <w:t>自动化</w:t>
              </w:r>
              <w:r w:rsidR="008B6997" w:rsidRPr="00F44F31">
                <w:rPr>
                  <w:rFonts w:ascii="微软雅黑" w:eastAsia="微软雅黑" w:hAnsi="微软雅黑" w:hint="eastAsia"/>
                  <w:b w:val="0"/>
                  <w:color w:val="000000" w:themeColor="text1"/>
                </w:rPr>
                <w:t xml:space="preserve"> </w:t>
              </w:r>
              <w:r w:rsidR="00010664" w:rsidRPr="00F44F31">
                <w:rPr>
                  <w:rFonts w:ascii="微软雅黑" w:eastAsia="微软雅黑" w:hAnsi="微软雅黑"/>
                  <w:b w:val="0"/>
                  <w:color w:val="000000" w:themeColor="text1"/>
                </w:rPr>
                <w:t>|</w:t>
              </w:r>
              <w:r w:rsidR="00E9343C" w:rsidRPr="00F44F31">
                <w:rPr>
                  <w:rFonts w:ascii="微软雅黑" w:eastAsia="微软雅黑" w:hAnsi="微软雅黑"/>
                  <w:b w:val="0"/>
                  <w:color w:val="000000" w:themeColor="text1"/>
                </w:rPr>
                <w:t xml:space="preserve"> </w:t>
              </w:r>
              <w:r w:rsidR="00010664" w:rsidRPr="00F44F31">
                <w:rPr>
                  <w:rFonts w:ascii="微软雅黑" w:eastAsia="微软雅黑" w:hAnsi="微软雅黑"/>
                  <w:b w:val="0"/>
                  <w:color w:val="000000" w:themeColor="text1"/>
                </w:rPr>
                <w:t>GPA</w:t>
              </w:r>
              <w:r w:rsidR="00F74C96" w:rsidRPr="00F44F31">
                <w:rPr>
                  <w:rFonts w:ascii="微软雅黑" w:eastAsia="微软雅黑" w:hAnsi="微软雅黑"/>
                  <w:b w:val="0"/>
                  <w:color w:val="000000" w:themeColor="text1"/>
                </w:rPr>
                <w:t xml:space="preserve"> </w:t>
              </w:r>
              <w:r w:rsidR="00010664" w:rsidRPr="00F44F31">
                <w:rPr>
                  <w:rFonts w:ascii="微软雅黑" w:eastAsia="微软雅黑" w:hAnsi="微软雅黑"/>
                  <w:b w:val="0"/>
                  <w:color w:val="000000" w:themeColor="text1"/>
                </w:rPr>
                <w:t>=</w:t>
              </w:r>
              <w:r w:rsidR="00F74C96" w:rsidRPr="00F44F31">
                <w:rPr>
                  <w:rFonts w:ascii="微软雅黑" w:eastAsia="微软雅黑" w:hAnsi="微软雅黑"/>
                  <w:b w:val="0"/>
                  <w:color w:val="000000" w:themeColor="text1"/>
                </w:rPr>
                <w:t xml:space="preserve"> </w:t>
              </w:r>
              <w:r w:rsidR="00010664" w:rsidRPr="00F44F31">
                <w:rPr>
                  <w:rFonts w:ascii="微软雅黑" w:eastAsia="微软雅黑" w:hAnsi="微软雅黑"/>
                  <w:b w:val="0"/>
                  <w:color w:val="000000" w:themeColor="text1"/>
                </w:rPr>
                <w:t>3.7</w:t>
              </w:r>
              <w:r w:rsidR="001C2CAA" w:rsidRPr="00F44F31">
                <w:rPr>
                  <w:rFonts w:ascii="微软雅黑" w:eastAsia="微软雅黑" w:hAnsi="微软雅黑"/>
                  <w:b w:val="0"/>
                  <w:color w:val="000000" w:themeColor="text1"/>
                </w:rPr>
                <w:t>0</w:t>
              </w:r>
              <w:r w:rsidR="00F74C96" w:rsidRPr="00F44F31">
                <w:rPr>
                  <w:rFonts w:ascii="微软雅黑" w:eastAsia="微软雅黑" w:hAnsi="微软雅黑"/>
                  <w:b w:val="0"/>
                  <w:color w:val="000000" w:themeColor="text1"/>
                </w:rPr>
                <w:t xml:space="preserve"> </w:t>
              </w:r>
              <w:r w:rsidR="0051382B" w:rsidRPr="00F44F31">
                <w:rPr>
                  <w:rFonts w:ascii="微软雅黑" w:eastAsia="微软雅黑" w:hAnsi="微软雅黑"/>
                  <w:b w:val="0"/>
                  <w:color w:val="000000" w:themeColor="text1"/>
                </w:rPr>
                <w:t>(</w:t>
              </w:r>
              <w:r w:rsidR="00F74C96" w:rsidRPr="00F44F31">
                <w:rPr>
                  <w:rFonts w:ascii="微软雅黑" w:eastAsia="微软雅黑" w:hAnsi="微软雅黑"/>
                  <w:b w:val="0"/>
                  <w:color w:val="000000" w:themeColor="text1"/>
                </w:rPr>
                <w:t xml:space="preserve"> </w:t>
              </w:r>
              <w:r w:rsidR="0051382B" w:rsidRPr="00F44F31">
                <w:rPr>
                  <w:rFonts w:ascii="微软雅黑" w:eastAsia="微软雅黑" w:hAnsi="微软雅黑" w:hint="eastAsia"/>
                  <w:b w:val="0"/>
                  <w:color w:val="000000" w:themeColor="text1"/>
                </w:rPr>
                <w:t>前30</w:t>
              </w:r>
              <w:r w:rsidR="0051382B" w:rsidRPr="00F44F31">
                <w:rPr>
                  <w:rFonts w:ascii="微软雅黑" w:eastAsia="微软雅黑" w:hAnsi="微软雅黑"/>
                  <w:b w:val="0"/>
                  <w:color w:val="000000" w:themeColor="text1"/>
                </w:rPr>
                <w:t>%</w:t>
              </w:r>
              <w:r w:rsidR="00F74C96" w:rsidRPr="00F44F31">
                <w:rPr>
                  <w:rFonts w:ascii="微软雅黑" w:eastAsia="微软雅黑" w:hAnsi="微软雅黑"/>
                  <w:b w:val="0"/>
                  <w:color w:val="000000" w:themeColor="text1"/>
                </w:rPr>
                <w:t xml:space="preserve"> </w:t>
              </w:r>
              <w:r w:rsidR="00137B4B" w:rsidRPr="00F44F31">
                <w:rPr>
                  <w:rFonts w:ascii="微软雅黑" w:eastAsia="微软雅黑" w:hAnsi="微软雅黑"/>
                  <w:b w:val="0"/>
                  <w:color w:val="000000" w:themeColor="text1"/>
                </w:rPr>
                <w:t>)</w:t>
              </w:r>
            </w:p>
          </w:sdtContent>
        </w:sdt>
      </w:sdtContent>
    </w:sdt>
    <w:p w:rsidR="008E5FC6" w:rsidRPr="005F4101" w:rsidRDefault="00AB5562" w:rsidP="008E5FC6">
      <w:pPr>
        <w:pStyle w:val="a6"/>
        <w:spacing w:line="180" w:lineRule="auto"/>
        <w:rPr>
          <w:rFonts w:ascii="微软雅黑" w:eastAsia="微软雅黑" w:hAnsi="微软雅黑"/>
          <w:color w:val="000000" w:themeColor="text1"/>
          <w:lang w:val="zh-CN"/>
        </w:rPr>
      </w:pPr>
      <w:r w:rsidRPr="005F4101">
        <w:rPr>
          <w:rFonts w:ascii="微软雅黑" w:eastAsia="微软雅黑" w:hAnsi="微软雅黑"/>
          <w:color w:val="000000" w:themeColor="text1"/>
          <w:lang w:val="zh-CN"/>
        </w:rPr>
        <w:t>获奖情况</w:t>
      </w:r>
    </w:p>
    <w:p w:rsidR="005D72A1" w:rsidRPr="005F4101" w:rsidRDefault="00DE5A72" w:rsidP="00786641">
      <w:pPr>
        <w:pStyle w:val="a"/>
        <w:tabs>
          <w:tab w:val="clear" w:pos="144"/>
          <w:tab w:val="num" w:pos="182"/>
        </w:tabs>
        <w:ind w:left="187" w:hanging="187"/>
        <w:rPr>
          <w:rFonts w:ascii="微软雅黑" w:eastAsia="微软雅黑" w:hAnsi="微软雅黑"/>
          <w:color w:val="000000" w:themeColor="text1"/>
        </w:rPr>
      </w:pPr>
      <w:r w:rsidRPr="005F4101">
        <w:rPr>
          <w:rFonts w:ascii="微软雅黑" w:eastAsia="微软雅黑" w:hAnsi="微软雅黑" w:hint="eastAsia"/>
          <w:color w:val="000000" w:themeColor="text1"/>
        </w:rPr>
        <w:t>获特等奖学金2次，一等奖学金</w:t>
      </w:r>
      <w:r w:rsidR="00702476" w:rsidRPr="005F4101">
        <w:rPr>
          <w:rFonts w:ascii="微软雅黑" w:eastAsia="微软雅黑" w:hAnsi="微软雅黑" w:hint="eastAsia"/>
          <w:color w:val="000000" w:themeColor="text1"/>
        </w:rPr>
        <w:t>2</w:t>
      </w:r>
      <w:r w:rsidRPr="005F4101">
        <w:rPr>
          <w:rFonts w:ascii="微软雅黑" w:eastAsia="微软雅黑" w:hAnsi="微软雅黑" w:hint="eastAsia"/>
          <w:color w:val="000000" w:themeColor="text1"/>
        </w:rPr>
        <w:t>次，二等奖学金2次，获</w:t>
      </w:r>
      <w:r w:rsidR="00702476" w:rsidRPr="005F4101">
        <w:rPr>
          <w:rFonts w:ascii="微软雅黑" w:eastAsia="微软雅黑" w:hAnsi="微软雅黑"/>
          <w:color w:val="000000" w:themeColor="text1"/>
        </w:rPr>
        <w:t>“</w:t>
      </w:r>
      <w:r w:rsidRPr="005F4101">
        <w:rPr>
          <w:rFonts w:ascii="微软雅黑" w:eastAsia="微软雅黑" w:hAnsi="微软雅黑"/>
          <w:color w:val="000000" w:themeColor="text1"/>
        </w:rPr>
        <w:t>三好学生”</w:t>
      </w:r>
      <w:r w:rsidR="007748DA" w:rsidRPr="005F4101">
        <w:rPr>
          <w:rFonts w:ascii="微软雅黑" w:eastAsia="微软雅黑" w:hAnsi="微软雅黑"/>
          <w:color w:val="000000" w:themeColor="text1"/>
        </w:rPr>
        <w:t>称号两</w:t>
      </w:r>
      <w:r w:rsidR="00082AAF" w:rsidRPr="005F4101">
        <w:rPr>
          <w:rFonts w:ascii="微软雅黑" w:eastAsia="微软雅黑" w:hAnsi="微软雅黑"/>
          <w:color w:val="000000" w:themeColor="text1"/>
        </w:rPr>
        <w:t>次</w:t>
      </w:r>
      <w:r w:rsidRPr="005F4101">
        <w:rPr>
          <w:rFonts w:ascii="微软雅黑" w:eastAsia="微软雅黑" w:hAnsi="微软雅黑"/>
          <w:color w:val="000000" w:themeColor="text1"/>
        </w:rPr>
        <w:t>，获校高等数学竞赛一等奖2次，物理竞赛一等奖1次，国家励志奖学金1次</w:t>
      </w:r>
    </w:p>
    <w:p w:rsidR="005D72A1" w:rsidRPr="005F4101" w:rsidRDefault="005D72A1" w:rsidP="005D72A1">
      <w:pPr>
        <w:pStyle w:val="a6"/>
        <w:spacing w:line="180" w:lineRule="auto"/>
        <w:rPr>
          <w:rFonts w:ascii="微软雅黑" w:eastAsia="微软雅黑" w:hAnsi="微软雅黑"/>
          <w:color w:val="000000" w:themeColor="text1"/>
          <w:lang w:val="zh-CN"/>
        </w:rPr>
      </w:pPr>
      <w:r w:rsidRPr="005F4101">
        <w:rPr>
          <w:rFonts w:ascii="微软雅黑" w:eastAsia="微软雅黑" w:hAnsi="微软雅黑" w:hint="eastAsia"/>
          <w:color w:val="000000" w:themeColor="text1"/>
          <w:lang w:val="zh-CN"/>
        </w:rPr>
        <w:t>社团经历</w:t>
      </w:r>
    </w:p>
    <w:p w:rsidR="00D92425" w:rsidRPr="005F4101" w:rsidRDefault="00F51936" w:rsidP="00D92425">
      <w:pPr>
        <w:pStyle w:val="a"/>
        <w:spacing w:line="180" w:lineRule="auto"/>
        <w:rPr>
          <w:rFonts w:ascii="微软雅黑" w:eastAsia="微软雅黑" w:hAnsi="微软雅黑"/>
          <w:color w:val="000000" w:themeColor="text1"/>
        </w:rPr>
      </w:pPr>
      <w:r w:rsidRPr="005F4101">
        <w:rPr>
          <w:rFonts w:ascii="微软雅黑" w:eastAsia="微软雅黑" w:hAnsi="微软雅黑"/>
          <w:color w:val="000000" w:themeColor="text1"/>
        </w:rPr>
        <w:t>担任</w:t>
      </w:r>
      <w:r w:rsidR="005F17E0" w:rsidRPr="005F4101">
        <w:rPr>
          <w:rFonts w:ascii="微软雅黑" w:eastAsia="微软雅黑" w:hAnsi="微软雅黑"/>
          <w:color w:val="000000" w:themeColor="text1"/>
        </w:rPr>
        <w:t>学</w:t>
      </w:r>
      <w:r w:rsidRPr="005F4101">
        <w:rPr>
          <w:rFonts w:ascii="微软雅黑" w:eastAsia="微软雅黑" w:hAnsi="微软雅黑"/>
          <w:color w:val="000000" w:themeColor="text1"/>
        </w:rPr>
        <w:t>院学生会学习部部委，和</w:t>
      </w:r>
      <w:r w:rsidR="00EA4ABC" w:rsidRPr="005F4101">
        <w:rPr>
          <w:rFonts w:ascii="微软雅黑" w:eastAsia="微软雅黑" w:hAnsi="微软雅黑"/>
          <w:color w:val="000000" w:themeColor="text1"/>
        </w:rPr>
        <w:t>部门成员合作举办了多次考研、就业经验交流会</w:t>
      </w:r>
      <w:r w:rsidR="00985310" w:rsidRPr="005F4101">
        <w:rPr>
          <w:rFonts w:ascii="微软雅黑" w:eastAsia="微软雅黑" w:hAnsi="微软雅黑"/>
          <w:color w:val="000000" w:themeColor="text1"/>
        </w:rPr>
        <w:t>，联系交流嘉宾和布置会场</w:t>
      </w:r>
    </w:p>
    <w:p w:rsidR="005D72A1" w:rsidRPr="005F4101" w:rsidRDefault="00F8367A" w:rsidP="00D92425">
      <w:pPr>
        <w:pStyle w:val="a"/>
        <w:spacing w:line="180" w:lineRule="auto"/>
        <w:rPr>
          <w:rFonts w:ascii="微软雅黑" w:eastAsia="微软雅黑" w:hAnsi="微软雅黑"/>
          <w:color w:val="000000" w:themeColor="text1"/>
        </w:rPr>
      </w:pPr>
      <w:r w:rsidRPr="005F4101">
        <w:rPr>
          <w:rFonts w:ascii="微软雅黑" w:eastAsia="微软雅黑" w:hAnsi="微软雅黑" w:hint="eastAsia"/>
          <w:color w:val="000000" w:themeColor="text1"/>
        </w:rPr>
        <w:t>加入青年志愿者协会，参加了南昌市爱心养老院的敬老活动，并协助学校图书馆整理图书一年</w:t>
      </w:r>
    </w:p>
    <w:p w:rsidR="00AB5562" w:rsidRPr="005F4101" w:rsidRDefault="00AB5562" w:rsidP="0027599A">
      <w:pPr>
        <w:pStyle w:val="a6"/>
        <w:spacing w:after="120" w:line="180" w:lineRule="auto"/>
        <w:rPr>
          <w:rFonts w:ascii="微软雅黑" w:eastAsia="微软雅黑" w:hAnsi="微软雅黑"/>
          <w:color w:val="000000" w:themeColor="text1"/>
        </w:rPr>
      </w:pPr>
      <w:r w:rsidRPr="005F4101">
        <w:rPr>
          <w:rFonts w:ascii="微软雅黑" w:eastAsia="微软雅黑" w:hAnsi="微软雅黑" w:hint="eastAsia"/>
          <w:color w:val="000000" w:themeColor="text1"/>
          <w:lang w:val="zh-CN"/>
        </w:rPr>
        <w:t>自</w:t>
      </w:r>
      <w:r w:rsidRPr="005F4101">
        <w:rPr>
          <w:rFonts w:ascii="微软雅黑" w:eastAsia="微软雅黑" w:hAnsi="微软雅黑"/>
          <w:color w:val="000000" w:themeColor="text1"/>
          <w:lang w:val="zh-CN"/>
        </w:rPr>
        <w:t>我评价</w:t>
      </w:r>
      <w:r w:rsidR="00406513" w:rsidRPr="005F4101">
        <w:rPr>
          <w:rFonts w:ascii="微软雅黑" w:eastAsia="微软雅黑" w:hAnsi="微软雅黑"/>
          <w:color w:val="000000" w:themeColor="text1"/>
          <w:lang w:val="zh-CN"/>
        </w:rPr>
        <w:t>&amp;兴趣爱好</w:t>
      </w:r>
    </w:p>
    <w:p w:rsidR="00406513" w:rsidRPr="005F4101" w:rsidRDefault="006421C0" w:rsidP="00406513">
      <w:pPr>
        <w:pStyle w:val="a"/>
        <w:spacing w:line="180" w:lineRule="auto"/>
        <w:rPr>
          <w:rFonts w:ascii="微软雅黑" w:eastAsia="微软雅黑" w:hAnsi="微软雅黑"/>
          <w:color w:val="000000" w:themeColor="text1"/>
        </w:rPr>
      </w:pPr>
      <w:r w:rsidRPr="005F4101">
        <w:rPr>
          <w:rFonts w:ascii="微软雅黑" w:eastAsia="微软雅黑" w:hAnsi="微软雅黑"/>
          <w:color w:val="000000" w:themeColor="text1"/>
        </w:rPr>
        <w:t>做事踏实认真专心，热爱技术，</w:t>
      </w:r>
      <w:r w:rsidR="006C06E3" w:rsidRPr="005F4101">
        <w:rPr>
          <w:rFonts w:ascii="微软雅黑" w:eastAsia="微软雅黑" w:hAnsi="微软雅黑"/>
          <w:color w:val="000000" w:themeColor="text1"/>
        </w:rPr>
        <w:t>喜欢动手实践，</w:t>
      </w:r>
      <w:r w:rsidR="009D71E5" w:rsidRPr="005F4101">
        <w:rPr>
          <w:rFonts w:ascii="微软雅黑" w:eastAsia="微软雅黑" w:hAnsi="微软雅黑"/>
          <w:color w:val="000000" w:themeColor="text1"/>
        </w:rPr>
        <w:t>希</w:t>
      </w:r>
      <w:r w:rsidR="009D71E5" w:rsidRPr="005F4101">
        <w:rPr>
          <w:rFonts w:ascii="微软雅黑" w:eastAsia="微软雅黑" w:hAnsi="微软雅黑" w:hint="eastAsia"/>
          <w:color w:val="000000" w:themeColor="text1"/>
        </w:rPr>
        <w:t>望能做</w:t>
      </w:r>
      <w:r w:rsidR="009D71E5" w:rsidRPr="005F4101">
        <w:rPr>
          <w:rFonts w:ascii="微软雅黑" w:eastAsia="微软雅黑" w:hAnsi="微软雅黑"/>
          <w:color w:val="000000" w:themeColor="text1"/>
        </w:rPr>
        <w:t>创造性的事</w:t>
      </w:r>
      <w:r w:rsidR="00014CAE" w:rsidRPr="005F4101">
        <w:rPr>
          <w:rFonts w:ascii="微软雅黑" w:eastAsia="微软雅黑" w:hAnsi="微软雅黑"/>
          <w:color w:val="000000" w:themeColor="text1"/>
        </w:rPr>
        <w:t>，被别人肯定会有强烈的成就</w:t>
      </w:r>
      <w:r w:rsidR="00014CAE" w:rsidRPr="005F4101">
        <w:rPr>
          <w:rFonts w:ascii="微软雅黑" w:eastAsia="微软雅黑" w:hAnsi="微软雅黑" w:hint="eastAsia"/>
          <w:color w:val="000000" w:themeColor="text1"/>
        </w:rPr>
        <w:t>感</w:t>
      </w:r>
    </w:p>
    <w:p w:rsidR="00406513" w:rsidRPr="005F4101" w:rsidRDefault="00406513" w:rsidP="00406513">
      <w:pPr>
        <w:pStyle w:val="a"/>
        <w:spacing w:line="180" w:lineRule="auto"/>
        <w:rPr>
          <w:rFonts w:ascii="微软雅黑" w:eastAsia="微软雅黑" w:hAnsi="微软雅黑"/>
          <w:color w:val="000000" w:themeColor="text1"/>
        </w:rPr>
      </w:pPr>
      <w:r w:rsidRPr="005F4101">
        <w:rPr>
          <w:rFonts w:ascii="微软雅黑" w:eastAsia="微软雅黑" w:hAnsi="微软雅黑"/>
          <w:color w:val="000000" w:themeColor="text1"/>
        </w:rPr>
        <w:t>喜欢游泳、跑步，能简单演奏笛子、葫芦丝，对于计算机类书籍，特别偏爱阅读英文</w:t>
      </w:r>
      <w:r w:rsidR="00BE31B6" w:rsidRPr="005F4101">
        <w:rPr>
          <w:rFonts w:ascii="微软雅黑" w:eastAsia="微软雅黑" w:hAnsi="微软雅黑"/>
          <w:color w:val="000000" w:themeColor="text1"/>
        </w:rPr>
        <w:t>原版</w:t>
      </w:r>
    </w:p>
    <w:sectPr w:rsidR="00406513" w:rsidRPr="005F4101" w:rsidSect="00786641">
      <w:footerReference w:type="default" r:id="rId11"/>
      <w:headerReference w:type="first" r:id="rId12"/>
      <w:pgSz w:w="12240" w:h="15840"/>
      <w:pgMar w:top="851" w:right="1077" w:bottom="907" w:left="1077"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E03" w:rsidRDefault="00404E03">
      <w:pPr>
        <w:spacing w:after="0"/>
      </w:pPr>
      <w:r>
        <w:separator/>
      </w:r>
    </w:p>
  </w:endnote>
  <w:endnote w:type="continuationSeparator" w:id="0">
    <w:p w:rsidR="00404E03" w:rsidRDefault="00404E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eiryo">
    <w:altName w:val="Yu Gothic"/>
    <w:charset w:val="80"/>
    <w:family w:val="swiss"/>
    <w:pitch w:val="variable"/>
    <w:sig w:usb0="00000000" w:usb1="6AC7FFFF" w:usb2="08000012" w:usb3="00000000" w:csb0="000200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93B" w:rsidRDefault="00750CE0">
    <w:pPr>
      <w:pStyle w:val="a9"/>
    </w:pPr>
    <w:r>
      <w:rPr>
        <w:rFonts w:hint="eastAsia"/>
        <w:lang w:val="zh-CN"/>
      </w:rPr>
      <w:t>页</w:t>
    </w:r>
    <w:r>
      <w:rPr>
        <w:lang w:val="zh-CN"/>
      </w:rPr>
      <w:t xml:space="preserve"> </w:t>
    </w:r>
    <w:r w:rsidR="008E0F92">
      <w:fldChar w:fldCharType="begin"/>
    </w:r>
    <w:r w:rsidR="008E0F92">
      <w:instrText>PAGE   \* MERGEFORMAT</w:instrText>
    </w:r>
    <w:r w:rsidR="008E0F92">
      <w:fldChar w:fldCharType="separate"/>
    </w:r>
    <w:r w:rsidR="00CC02A4" w:rsidRPr="00CC02A4">
      <w:rPr>
        <w:noProof/>
        <w:lang w:val="zh-CN"/>
      </w:rPr>
      <w:t>2</w:t>
    </w:r>
    <w:r w:rsidR="008E0F9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E03" w:rsidRDefault="00404E03">
      <w:pPr>
        <w:spacing w:after="0"/>
      </w:pPr>
      <w:r>
        <w:separator/>
      </w:r>
    </w:p>
  </w:footnote>
  <w:footnote w:type="continuationSeparator" w:id="0">
    <w:p w:rsidR="00404E03" w:rsidRDefault="00404E0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183" w:rsidRPr="00E76352" w:rsidRDefault="00117183" w:rsidP="00117183">
    <w:pPr>
      <w:pStyle w:val="a8"/>
      <w:jc w:val="center"/>
      <w:rPr>
        <w:rFonts w:ascii="宋体" w:eastAsia="宋体" w:hAnsi="宋体"/>
        <w:b/>
      </w:rPr>
    </w:pPr>
    <w:r w:rsidRPr="00E76352">
      <w:rPr>
        <w:rFonts w:ascii="宋体" w:eastAsia="宋体" w:hAnsi="宋体"/>
      </w:rPr>
      <w:t xml:space="preserve"> </w:t>
    </w:r>
    <w:r w:rsidRPr="00E76352">
      <w:rPr>
        <w:rFonts w:ascii="宋体" w:eastAsia="宋体" w:hAnsi="宋体" w:hint="eastAsia"/>
        <w:b/>
        <w:sz w:val="52"/>
      </w:rPr>
      <w:t>简　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0AC03FC"/>
    <w:lvl w:ilvl="0">
      <w:start w:val="1"/>
      <w:numFmt w:val="bullet"/>
      <w:pStyle w:val="a"/>
      <w:lvlText w:val="·"/>
      <w:lvlJc w:val="left"/>
      <w:pPr>
        <w:tabs>
          <w:tab w:val="num" w:pos="6665"/>
        </w:tabs>
        <w:ind w:left="6665"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4BD"/>
    <w:rsid w:val="00007880"/>
    <w:rsid w:val="00010664"/>
    <w:rsid w:val="0001305A"/>
    <w:rsid w:val="00014CAE"/>
    <w:rsid w:val="00024322"/>
    <w:rsid w:val="00026600"/>
    <w:rsid w:val="00037F53"/>
    <w:rsid w:val="00043B1F"/>
    <w:rsid w:val="00046E21"/>
    <w:rsid w:val="00056765"/>
    <w:rsid w:val="00080E1D"/>
    <w:rsid w:val="00082AAF"/>
    <w:rsid w:val="000965BF"/>
    <w:rsid w:val="000A03B8"/>
    <w:rsid w:val="000A0812"/>
    <w:rsid w:val="000A5837"/>
    <w:rsid w:val="000A6DB5"/>
    <w:rsid w:val="000B7056"/>
    <w:rsid w:val="000C70D5"/>
    <w:rsid w:val="000D1B94"/>
    <w:rsid w:val="000D6679"/>
    <w:rsid w:val="000E622C"/>
    <w:rsid w:val="000E6CA9"/>
    <w:rsid w:val="00115798"/>
    <w:rsid w:val="00115A73"/>
    <w:rsid w:val="00116850"/>
    <w:rsid w:val="00117183"/>
    <w:rsid w:val="00132400"/>
    <w:rsid w:val="00135105"/>
    <w:rsid w:val="001358B8"/>
    <w:rsid w:val="0013796A"/>
    <w:rsid w:val="00137B4B"/>
    <w:rsid w:val="00141B8E"/>
    <w:rsid w:val="00145564"/>
    <w:rsid w:val="0015109A"/>
    <w:rsid w:val="00153AAA"/>
    <w:rsid w:val="00157CC6"/>
    <w:rsid w:val="00160ACA"/>
    <w:rsid w:val="00160CFC"/>
    <w:rsid w:val="00165D9A"/>
    <w:rsid w:val="00171AF3"/>
    <w:rsid w:val="00172239"/>
    <w:rsid w:val="0018077D"/>
    <w:rsid w:val="00182C63"/>
    <w:rsid w:val="00190F00"/>
    <w:rsid w:val="00196BA8"/>
    <w:rsid w:val="001976A7"/>
    <w:rsid w:val="001B3F1D"/>
    <w:rsid w:val="001C2CAA"/>
    <w:rsid w:val="001E550A"/>
    <w:rsid w:val="001F4E8E"/>
    <w:rsid w:val="001F5043"/>
    <w:rsid w:val="002239C4"/>
    <w:rsid w:val="00232DE3"/>
    <w:rsid w:val="00233A48"/>
    <w:rsid w:val="00233F00"/>
    <w:rsid w:val="0024525E"/>
    <w:rsid w:val="00245947"/>
    <w:rsid w:val="002531C6"/>
    <w:rsid w:val="002565EF"/>
    <w:rsid w:val="002662CA"/>
    <w:rsid w:val="0027599A"/>
    <w:rsid w:val="00276C35"/>
    <w:rsid w:val="00285525"/>
    <w:rsid w:val="002915A8"/>
    <w:rsid w:val="002A07D2"/>
    <w:rsid w:val="002A11FC"/>
    <w:rsid w:val="002A3F6E"/>
    <w:rsid w:val="002B0126"/>
    <w:rsid w:val="002B322D"/>
    <w:rsid w:val="002B6CFD"/>
    <w:rsid w:val="002B7875"/>
    <w:rsid w:val="002C06D5"/>
    <w:rsid w:val="002C3CE2"/>
    <w:rsid w:val="002D0D80"/>
    <w:rsid w:val="002F16E1"/>
    <w:rsid w:val="002F36A5"/>
    <w:rsid w:val="002F41B8"/>
    <w:rsid w:val="00300A34"/>
    <w:rsid w:val="003051E4"/>
    <w:rsid w:val="00305DDB"/>
    <w:rsid w:val="00314928"/>
    <w:rsid w:val="00326011"/>
    <w:rsid w:val="00331B44"/>
    <w:rsid w:val="00334592"/>
    <w:rsid w:val="003433D4"/>
    <w:rsid w:val="00347D4D"/>
    <w:rsid w:val="00350BBB"/>
    <w:rsid w:val="003633A1"/>
    <w:rsid w:val="00365E15"/>
    <w:rsid w:val="00374AC7"/>
    <w:rsid w:val="00374FC6"/>
    <w:rsid w:val="003868A5"/>
    <w:rsid w:val="00392B6D"/>
    <w:rsid w:val="003968E2"/>
    <w:rsid w:val="003B1461"/>
    <w:rsid w:val="003B3F79"/>
    <w:rsid w:val="003B4BFD"/>
    <w:rsid w:val="003E01D7"/>
    <w:rsid w:val="003F277A"/>
    <w:rsid w:val="00402DEB"/>
    <w:rsid w:val="00404E03"/>
    <w:rsid w:val="00406513"/>
    <w:rsid w:val="00410D5B"/>
    <w:rsid w:val="00423B5C"/>
    <w:rsid w:val="00450557"/>
    <w:rsid w:val="00463D2E"/>
    <w:rsid w:val="00474119"/>
    <w:rsid w:val="00476CE2"/>
    <w:rsid w:val="00487179"/>
    <w:rsid w:val="0049020E"/>
    <w:rsid w:val="004A3266"/>
    <w:rsid w:val="004B3412"/>
    <w:rsid w:val="004B5751"/>
    <w:rsid w:val="004B752A"/>
    <w:rsid w:val="004C2E56"/>
    <w:rsid w:val="004E3008"/>
    <w:rsid w:val="004F647F"/>
    <w:rsid w:val="00500E01"/>
    <w:rsid w:val="0051382B"/>
    <w:rsid w:val="0052498E"/>
    <w:rsid w:val="00525BD5"/>
    <w:rsid w:val="00525C34"/>
    <w:rsid w:val="00527023"/>
    <w:rsid w:val="005326BB"/>
    <w:rsid w:val="00532F1C"/>
    <w:rsid w:val="00534CBB"/>
    <w:rsid w:val="00542D54"/>
    <w:rsid w:val="00561B02"/>
    <w:rsid w:val="00565A61"/>
    <w:rsid w:val="0056721B"/>
    <w:rsid w:val="00572A9A"/>
    <w:rsid w:val="00591E3E"/>
    <w:rsid w:val="005A61CE"/>
    <w:rsid w:val="005B3281"/>
    <w:rsid w:val="005C2616"/>
    <w:rsid w:val="005C5478"/>
    <w:rsid w:val="005D4A67"/>
    <w:rsid w:val="005D72A1"/>
    <w:rsid w:val="005E1713"/>
    <w:rsid w:val="005E3E4C"/>
    <w:rsid w:val="005E53BA"/>
    <w:rsid w:val="005F17E0"/>
    <w:rsid w:val="005F3A40"/>
    <w:rsid w:val="005F4101"/>
    <w:rsid w:val="005F4E89"/>
    <w:rsid w:val="00614BF2"/>
    <w:rsid w:val="00617989"/>
    <w:rsid w:val="006214E2"/>
    <w:rsid w:val="00623078"/>
    <w:rsid w:val="00623657"/>
    <w:rsid w:val="00623ED7"/>
    <w:rsid w:val="00624981"/>
    <w:rsid w:val="00625C8B"/>
    <w:rsid w:val="006273C7"/>
    <w:rsid w:val="00634405"/>
    <w:rsid w:val="00634D7B"/>
    <w:rsid w:val="006421C0"/>
    <w:rsid w:val="0064491D"/>
    <w:rsid w:val="006628DE"/>
    <w:rsid w:val="00672E33"/>
    <w:rsid w:val="006738F5"/>
    <w:rsid w:val="00674F1D"/>
    <w:rsid w:val="00686B03"/>
    <w:rsid w:val="006A11A5"/>
    <w:rsid w:val="006A1BAF"/>
    <w:rsid w:val="006A20D2"/>
    <w:rsid w:val="006A60F4"/>
    <w:rsid w:val="006B510D"/>
    <w:rsid w:val="006C03A0"/>
    <w:rsid w:val="006C06E3"/>
    <w:rsid w:val="006C6D59"/>
    <w:rsid w:val="006D0951"/>
    <w:rsid w:val="007000B8"/>
    <w:rsid w:val="00702476"/>
    <w:rsid w:val="00702B59"/>
    <w:rsid w:val="007030C0"/>
    <w:rsid w:val="0070743D"/>
    <w:rsid w:val="00721CC7"/>
    <w:rsid w:val="00731AB7"/>
    <w:rsid w:val="007327A1"/>
    <w:rsid w:val="00750CE0"/>
    <w:rsid w:val="00751215"/>
    <w:rsid w:val="007569B8"/>
    <w:rsid w:val="00762A62"/>
    <w:rsid w:val="00771630"/>
    <w:rsid w:val="007722F1"/>
    <w:rsid w:val="00772B57"/>
    <w:rsid w:val="007748DA"/>
    <w:rsid w:val="00785171"/>
    <w:rsid w:val="00786641"/>
    <w:rsid w:val="007A6032"/>
    <w:rsid w:val="007B71B5"/>
    <w:rsid w:val="007B793B"/>
    <w:rsid w:val="007C4F40"/>
    <w:rsid w:val="007C7872"/>
    <w:rsid w:val="007D1C19"/>
    <w:rsid w:val="007D2CE8"/>
    <w:rsid w:val="007E34B5"/>
    <w:rsid w:val="007E74D8"/>
    <w:rsid w:val="007F3A39"/>
    <w:rsid w:val="008053B9"/>
    <w:rsid w:val="00814372"/>
    <w:rsid w:val="0081664B"/>
    <w:rsid w:val="00817269"/>
    <w:rsid w:val="0081746C"/>
    <w:rsid w:val="00830263"/>
    <w:rsid w:val="0083348C"/>
    <w:rsid w:val="00836400"/>
    <w:rsid w:val="00845BB1"/>
    <w:rsid w:val="0085052D"/>
    <w:rsid w:val="00853827"/>
    <w:rsid w:val="00863945"/>
    <w:rsid w:val="0088508C"/>
    <w:rsid w:val="00890840"/>
    <w:rsid w:val="008A16C4"/>
    <w:rsid w:val="008A7085"/>
    <w:rsid w:val="008B1EDB"/>
    <w:rsid w:val="008B6997"/>
    <w:rsid w:val="008C5980"/>
    <w:rsid w:val="008E0F92"/>
    <w:rsid w:val="008E5628"/>
    <w:rsid w:val="008E5FC6"/>
    <w:rsid w:val="008E6368"/>
    <w:rsid w:val="008F678A"/>
    <w:rsid w:val="00914FF2"/>
    <w:rsid w:val="00922FB1"/>
    <w:rsid w:val="00924B98"/>
    <w:rsid w:val="0094271D"/>
    <w:rsid w:val="0095297D"/>
    <w:rsid w:val="009653CC"/>
    <w:rsid w:val="0096567C"/>
    <w:rsid w:val="009707F0"/>
    <w:rsid w:val="00977E93"/>
    <w:rsid w:val="00985310"/>
    <w:rsid w:val="00991B91"/>
    <w:rsid w:val="009B1831"/>
    <w:rsid w:val="009C7315"/>
    <w:rsid w:val="009D71E5"/>
    <w:rsid w:val="009E17AB"/>
    <w:rsid w:val="009E553D"/>
    <w:rsid w:val="00A03291"/>
    <w:rsid w:val="00A104D3"/>
    <w:rsid w:val="00A12C88"/>
    <w:rsid w:val="00A41767"/>
    <w:rsid w:val="00A430D3"/>
    <w:rsid w:val="00A47F94"/>
    <w:rsid w:val="00A54C30"/>
    <w:rsid w:val="00A54EB6"/>
    <w:rsid w:val="00A63F26"/>
    <w:rsid w:val="00A847C1"/>
    <w:rsid w:val="00A8796D"/>
    <w:rsid w:val="00A93BE4"/>
    <w:rsid w:val="00AB392A"/>
    <w:rsid w:val="00AB5562"/>
    <w:rsid w:val="00AC1B22"/>
    <w:rsid w:val="00AC3295"/>
    <w:rsid w:val="00AD2004"/>
    <w:rsid w:val="00AD5A4B"/>
    <w:rsid w:val="00AE28FD"/>
    <w:rsid w:val="00AF29D0"/>
    <w:rsid w:val="00B030D8"/>
    <w:rsid w:val="00B11273"/>
    <w:rsid w:val="00B21C8F"/>
    <w:rsid w:val="00B30DF7"/>
    <w:rsid w:val="00B32AC6"/>
    <w:rsid w:val="00B349C5"/>
    <w:rsid w:val="00B372AF"/>
    <w:rsid w:val="00B42BEC"/>
    <w:rsid w:val="00B5277F"/>
    <w:rsid w:val="00B612A7"/>
    <w:rsid w:val="00B744EA"/>
    <w:rsid w:val="00B76F97"/>
    <w:rsid w:val="00B831D3"/>
    <w:rsid w:val="00B9351C"/>
    <w:rsid w:val="00BA4223"/>
    <w:rsid w:val="00BE31B6"/>
    <w:rsid w:val="00BF4037"/>
    <w:rsid w:val="00C01962"/>
    <w:rsid w:val="00C0627E"/>
    <w:rsid w:val="00C20AF0"/>
    <w:rsid w:val="00C40263"/>
    <w:rsid w:val="00C42EC6"/>
    <w:rsid w:val="00C54E65"/>
    <w:rsid w:val="00C6022C"/>
    <w:rsid w:val="00C708B7"/>
    <w:rsid w:val="00C771B4"/>
    <w:rsid w:val="00C80B1D"/>
    <w:rsid w:val="00C954C0"/>
    <w:rsid w:val="00CA335B"/>
    <w:rsid w:val="00CA5FE7"/>
    <w:rsid w:val="00CB3364"/>
    <w:rsid w:val="00CC02A4"/>
    <w:rsid w:val="00CD2A9F"/>
    <w:rsid w:val="00CE2880"/>
    <w:rsid w:val="00CE71EB"/>
    <w:rsid w:val="00CF3F59"/>
    <w:rsid w:val="00CF4CBE"/>
    <w:rsid w:val="00CF5579"/>
    <w:rsid w:val="00CF77A4"/>
    <w:rsid w:val="00D055CB"/>
    <w:rsid w:val="00D119F3"/>
    <w:rsid w:val="00D1211F"/>
    <w:rsid w:val="00D17835"/>
    <w:rsid w:val="00D2020C"/>
    <w:rsid w:val="00D275EC"/>
    <w:rsid w:val="00D419E0"/>
    <w:rsid w:val="00D4284C"/>
    <w:rsid w:val="00D43CC2"/>
    <w:rsid w:val="00D47599"/>
    <w:rsid w:val="00D54FB1"/>
    <w:rsid w:val="00D564BA"/>
    <w:rsid w:val="00D61A1D"/>
    <w:rsid w:val="00D67466"/>
    <w:rsid w:val="00D7117E"/>
    <w:rsid w:val="00D732A4"/>
    <w:rsid w:val="00D74165"/>
    <w:rsid w:val="00D75CB0"/>
    <w:rsid w:val="00D92425"/>
    <w:rsid w:val="00D95EA5"/>
    <w:rsid w:val="00D976E0"/>
    <w:rsid w:val="00DB0FBA"/>
    <w:rsid w:val="00DB31D8"/>
    <w:rsid w:val="00DC771B"/>
    <w:rsid w:val="00DD0464"/>
    <w:rsid w:val="00DD0F1D"/>
    <w:rsid w:val="00DD1B5F"/>
    <w:rsid w:val="00DD2560"/>
    <w:rsid w:val="00DD3B2F"/>
    <w:rsid w:val="00DD5AB7"/>
    <w:rsid w:val="00DE5A72"/>
    <w:rsid w:val="00E05951"/>
    <w:rsid w:val="00E0614D"/>
    <w:rsid w:val="00E06370"/>
    <w:rsid w:val="00E34B47"/>
    <w:rsid w:val="00E356DF"/>
    <w:rsid w:val="00E501DD"/>
    <w:rsid w:val="00E55E9D"/>
    <w:rsid w:val="00E6207D"/>
    <w:rsid w:val="00E66044"/>
    <w:rsid w:val="00E76352"/>
    <w:rsid w:val="00E77BBC"/>
    <w:rsid w:val="00E9343C"/>
    <w:rsid w:val="00E97308"/>
    <w:rsid w:val="00E97A0F"/>
    <w:rsid w:val="00EA4ABC"/>
    <w:rsid w:val="00EA63F7"/>
    <w:rsid w:val="00EB2AA6"/>
    <w:rsid w:val="00EB545A"/>
    <w:rsid w:val="00ED189D"/>
    <w:rsid w:val="00ED21FA"/>
    <w:rsid w:val="00ED3CDA"/>
    <w:rsid w:val="00ED4445"/>
    <w:rsid w:val="00EF0746"/>
    <w:rsid w:val="00F02A28"/>
    <w:rsid w:val="00F12952"/>
    <w:rsid w:val="00F150C8"/>
    <w:rsid w:val="00F1699F"/>
    <w:rsid w:val="00F24A7C"/>
    <w:rsid w:val="00F31625"/>
    <w:rsid w:val="00F3662C"/>
    <w:rsid w:val="00F37CE0"/>
    <w:rsid w:val="00F44F31"/>
    <w:rsid w:val="00F51936"/>
    <w:rsid w:val="00F54A26"/>
    <w:rsid w:val="00F61D8E"/>
    <w:rsid w:val="00F64A9F"/>
    <w:rsid w:val="00F71CB9"/>
    <w:rsid w:val="00F74C96"/>
    <w:rsid w:val="00F771B2"/>
    <w:rsid w:val="00F8367A"/>
    <w:rsid w:val="00F86754"/>
    <w:rsid w:val="00FA1F7F"/>
    <w:rsid w:val="00FA2F47"/>
    <w:rsid w:val="00FA6F5C"/>
    <w:rsid w:val="00FB0A57"/>
    <w:rsid w:val="00FB0D6C"/>
    <w:rsid w:val="00FB14BD"/>
    <w:rsid w:val="00FD58DE"/>
    <w:rsid w:val="00FE2397"/>
    <w:rsid w:val="00FE448C"/>
    <w:rsid w:val="00FE4C08"/>
    <w:rsid w:val="00FF256C"/>
    <w:rsid w:val="00FF3123"/>
    <w:rsid w:val="00FF3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DF3E9C-5B55-4EE6-876F-C8F54141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zh-CN"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F4E8E"/>
    <w:rPr>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Char">
    <w:name w:val="标题 Char"/>
    <w:basedOn w:val="a1"/>
    <w:link w:val="a4"/>
    <w:uiPriority w:val="2"/>
    <w:rPr>
      <w:rFonts w:asciiTheme="majorHAnsi" w:eastAsiaTheme="majorEastAsia" w:hAnsiTheme="majorHAnsi" w:cstheme="majorBidi"/>
      <w:color w:val="39A5B7" w:themeColor="accent1"/>
      <w:kern w:val="28"/>
      <w:sz w:val="52"/>
    </w:rPr>
  </w:style>
  <w:style w:type="character" w:styleId="a5">
    <w:name w:val="Placeholder Text"/>
    <w:basedOn w:val="a1"/>
    <w:uiPriority w:val="99"/>
    <w:semiHidden/>
    <w:rPr>
      <w:color w:val="808080"/>
    </w:rPr>
  </w:style>
  <w:style w:type="paragraph" w:customStyle="1" w:styleId="a6">
    <w:name w:val="节标题"/>
    <w:basedOn w:val="a0"/>
    <w:next w:val="a0"/>
    <w:uiPriority w:val="1"/>
    <w:qFormat/>
    <w:rsid w:val="00DD1B5F"/>
    <w:pPr>
      <w:spacing w:before="240" w:after="100"/>
    </w:pPr>
    <w:rPr>
      <w:rFonts w:asciiTheme="majorHAnsi" w:eastAsiaTheme="majorEastAsia" w:hAnsiTheme="majorHAnsi" w:cstheme="majorBidi"/>
      <w:b/>
      <w:bCs/>
      <w:color w:val="39A5B7" w:themeColor="accent1"/>
      <w:sz w:val="24"/>
    </w:rPr>
  </w:style>
  <w:style w:type="paragraph" w:styleId="a">
    <w:name w:val="List Bullet"/>
    <w:basedOn w:val="a0"/>
    <w:uiPriority w:val="1"/>
    <w:unhideWhenUsed/>
    <w:qFormat/>
    <w:pPr>
      <w:numPr>
        <w:numId w:val="1"/>
      </w:numPr>
      <w:tabs>
        <w:tab w:val="clear" w:pos="6665"/>
        <w:tab w:val="num" w:pos="144"/>
      </w:tabs>
      <w:spacing w:after="80"/>
      <w:ind w:left="144"/>
    </w:pPr>
  </w:style>
  <w:style w:type="paragraph" w:customStyle="1" w:styleId="a7">
    <w:name w:val="小节"/>
    <w:basedOn w:val="a0"/>
    <w:uiPriority w:val="1"/>
    <w:qFormat/>
    <w:pPr>
      <w:spacing w:before="280" w:after="120"/>
    </w:pPr>
    <w:rPr>
      <w:b/>
      <w:bCs/>
      <w:caps/>
      <w:color w:val="262626" w:themeColor="text1" w:themeTint="D9"/>
    </w:rPr>
  </w:style>
  <w:style w:type="paragraph" w:styleId="a8">
    <w:name w:val="header"/>
    <w:basedOn w:val="a0"/>
    <w:link w:val="Char0"/>
    <w:uiPriority w:val="99"/>
    <w:unhideWhenUsed/>
    <w:pPr>
      <w:tabs>
        <w:tab w:val="center" w:pos="4680"/>
        <w:tab w:val="right" w:pos="9360"/>
      </w:tabs>
      <w:spacing w:after="0"/>
    </w:pPr>
  </w:style>
  <w:style w:type="character" w:customStyle="1" w:styleId="Char0">
    <w:name w:val="页眉 Char"/>
    <w:basedOn w:val="a1"/>
    <w:link w:val="a8"/>
    <w:uiPriority w:val="99"/>
  </w:style>
  <w:style w:type="paragraph" w:styleId="a9">
    <w:name w:val="footer"/>
    <w:basedOn w:val="a0"/>
    <w:link w:val="Char1"/>
    <w:uiPriority w:val="99"/>
    <w:unhideWhenUsed/>
    <w:pPr>
      <w:spacing w:after="0"/>
      <w:jc w:val="right"/>
    </w:pPr>
    <w:rPr>
      <w:color w:val="39A5B7" w:themeColor="accent1"/>
    </w:rPr>
  </w:style>
  <w:style w:type="character" w:customStyle="1" w:styleId="Char1">
    <w:name w:val="页脚 Char"/>
    <w:basedOn w:val="a1"/>
    <w:link w:val="a9"/>
    <w:uiPriority w:val="99"/>
    <w:rPr>
      <w:color w:val="39A5B7" w:themeColor="accent1"/>
    </w:rPr>
  </w:style>
  <w:style w:type="paragraph" w:styleId="aa">
    <w:name w:val="Date"/>
    <w:basedOn w:val="a0"/>
    <w:next w:val="a0"/>
    <w:link w:val="Char2"/>
    <w:uiPriority w:val="1"/>
    <w:unhideWhenUsed/>
    <w:qFormat/>
    <w:pPr>
      <w:spacing w:before="720"/>
      <w:contextualSpacing/>
    </w:pPr>
    <w:rPr>
      <w:b/>
      <w:bCs/>
      <w:color w:val="0D0D0D" w:themeColor="text1" w:themeTint="F2"/>
    </w:rPr>
  </w:style>
  <w:style w:type="character" w:customStyle="1" w:styleId="Char2">
    <w:name w:val="日期 Char"/>
    <w:basedOn w:val="a1"/>
    <w:link w:val="aa"/>
    <w:uiPriority w:val="1"/>
    <w:rPr>
      <w:b/>
      <w:bCs/>
      <w:color w:val="0D0D0D" w:themeColor="text1" w:themeTint="F2"/>
    </w:rPr>
  </w:style>
  <w:style w:type="paragraph" w:customStyle="1" w:styleId="ab">
    <w:name w:val="地址"/>
    <w:basedOn w:val="a0"/>
    <w:uiPriority w:val="1"/>
    <w:qFormat/>
    <w:pPr>
      <w:spacing w:line="336" w:lineRule="auto"/>
      <w:contextualSpacing/>
    </w:pPr>
  </w:style>
  <w:style w:type="paragraph" w:styleId="ac">
    <w:name w:val="Salutation"/>
    <w:basedOn w:val="a0"/>
    <w:next w:val="a0"/>
    <w:link w:val="Char3"/>
    <w:uiPriority w:val="2"/>
    <w:unhideWhenUsed/>
    <w:qFormat/>
    <w:pPr>
      <w:spacing w:before="800" w:after="180"/>
    </w:pPr>
    <w:rPr>
      <w:b/>
      <w:bCs/>
      <w:color w:val="0D0D0D" w:themeColor="text1" w:themeTint="F2"/>
    </w:rPr>
  </w:style>
  <w:style w:type="character" w:customStyle="1" w:styleId="Char3">
    <w:name w:val="称呼 Char"/>
    <w:basedOn w:val="a1"/>
    <w:link w:val="ac"/>
    <w:uiPriority w:val="2"/>
    <w:rPr>
      <w:b/>
      <w:bCs/>
      <w:color w:val="0D0D0D" w:themeColor="text1" w:themeTint="F2"/>
    </w:rPr>
  </w:style>
  <w:style w:type="paragraph" w:styleId="ad">
    <w:name w:val="Closing"/>
    <w:basedOn w:val="a0"/>
    <w:next w:val="ae"/>
    <w:link w:val="Char4"/>
    <w:uiPriority w:val="2"/>
    <w:unhideWhenUsed/>
    <w:qFormat/>
    <w:pPr>
      <w:spacing w:before="720" w:after="0"/>
    </w:pPr>
    <w:rPr>
      <w:b/>
      <w:bCs/>
      <w:color w:val="0D0D0D" w:themeColor="text1" w:themeTint="F2"/>
    </w:rPr>
  </w:style>
  <w:style w:type="character" w:customStyle="1" w:styleId="Char4">
    <w:name w:val="结束语 Char"/>
    <w:basedOn w:val="a1"/>
    <w:link w:val="ad"/>
    <w:uiPriority w:val="2"/>
    <w:rPr>
      <w:b/>
      <w:bCs/>
      <w:color w:val="0D0D0D" w:themeColor="text1" w:themeTint="F2"/>
    </w:rPr>
  </w:style>
  <w:style w:type="paragraph" w:styleId="ae">
    <w:name w:val="Signature"/>
    <w:basedOn w:val="a0"/>
    <w:link w:val="Char5"/>
    <w:uiPriority w:val="2"/>
    <w:unhideWhenUsed/>
    <w:qFormat/>
    <w:pPr>
      <w:spacing w:before="1080"/>
      <w:contextualSpacing/>
    </w:pPr>
    <w:rPr>
      <w:b/>
      <w:bCs/>
      <w:color w:val="0D0D0D" w:themeColor="text1" w:themeTint="F2"/>
    </w:rPr>
  </w:style>
  <w:style w:type="character" w:customStyle="1" w:styleId="Char5">
    <w:name w:val="签名 Char"/>
    <w:basedOn w:val="a1"/>
    <w:link w:val="ae"/>
    <w:uiPriority w:val="2"/>
    <w:rPr>
      <w:b/>
      <w:bCs/>
      <w:color w:val="0D0D0D" w:themeColor="text1" w:themeTint="F2"/>
    </w:rPr>
  </w:style>
  <w:style w:type="character" w:styleId="af">
    <w:name w:val="Hyperlink"/>
    <w:basedOn w:val="a1"/>
    <w:uiPriority w:val="99"/>
    <w:unhideWhenUsed/>
    <w:rsid w:val="00024322"/>
    <w:rPr>
      <w:color w:val="39A5B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ker\AppData\Roaming\Microsoft\Templates\&#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7F6ACD4E1D4B33BF69D8EE344468F9"/>
        <w:category>
          <w:name w:val="常规"/>
          <w:gallery w:val="placeholder"/>
        </w:category>
        <w:types>
          <w:type w:val="bbPlcHdr"/>
        </w:types>
        <w:behaviors>
          <w:behavior w:val="content"/>
        </w:behaviors>
        <w:guid w:val="{B5A216D7-92E2-4C03-BF10-AE43F3756B30}"/>
      </w:docPartPr>
      <w:docPartBody>
        <w:p w:rsidR="00D33F91" w:rsidRDefault="00D94EA2">
          <w:pPr>
            <w:pStyle w:val="A77F6ACD4E1D4B33BF69D8EE344468F9"/>
          </w:pPr>
          <w:r w:rsidRPr="003B1461">
            <w:rPr>
              <w:rFonts w:ascii="微软雅黑" w:eastAsia="微软雅黑" w:hAnsi="微软雅黑"/>
              <w:lang w:val="zh-CN"/>
            </w:rPr>
            <w:t>[</w:t>
          </w:r>
          <w:r w:rsidRPr="003B1461">
            <w:rPr>
              <w:rFonts w:ascii="微软雅黑" w:eastAsia="微软雅黑" w:hAnsi="微软雅黑" w:hint="eastAsia"/>
              <w:lang w:val="zh-CN"/>
            </w:rPr>
            <w:t>您的姓名</w:t>
          </w:r>
          <w:r w:rsidRPr="003B1461">
            <w:rPr>
              <w:rFonts w:ascii="微软雅黑" w:eastAsia="微软雅黑" w:hAnsi="微软雅黑"/>
              <w:lang w:val="zh-CN"/>
            </w:rPr>
            <w:t>]</w:t>
          </w:r>
        </w:p>
      </w:docPartBody>
    </w:docPart>
    <w:docPart>
      <w:docPartPr>
        <w:name w:val="602BB1A46EAD4A278EB0D0214EF76380"/>
        <w:category>
          <w:name w:val="常规"/>
          <w:gallery w:val="placeholder"/>
        </w:category>
        <w:types>
          <w:type w:val="bbPlcHdr"/>
        </w:types>
        <w:behaviors>
          <w:behavior w:val="content"/>
        </w:behaviors>
        <w:guid w:val="{70327CAC-63E7-4D4E-8679-AB116FDF72A1}"/>
      </w:docPartPr>
      <w:docPartBody>
        <w:p w:rsidR="00D33F91" w:rsidRDefault="00D94EA2">
          <w:pPr>
            <w:pStyle w:val="602BB1A46EAD4A278EB0D0214EF76380"/>
          </w:pPr>
          <w:r w:rsidRPr="003B1461">
            <w:rPr>
              <w:rFonts w:ascii="微软雅黑" w:eastAsia="微软雅黑" w:hAnsi="微软雅黑"/>
              <w:lang w:val="zh-CN"/>
            </w:rPr>
            <w:t>[</w:t>
          </w:r>
          <w:r w:rsidRPr="003B1461">
            <w:rPr>
              <w:rFonts w:ascii="微软雅黑" w:eastAsia="微软雅黑" w:hAnsi="微软雅黑" w:hint="eastAsia"/>
              <w:lang w:val="zh-CN"/>
            </w:rPr>
            <w:t>省</w:t>
          </w:r>
          <w:r w:rsidRPr="003B1461">
            <w:rPr>
              <w:rFonts w:ascii="微软雅黑" w:eastAsia="微软雅黑" w:hAnsi="微软雅黑"/>
              <w:lang w:val="zh-CN"/>
            </w:rPr>
            <w:t>/</w:t>
          </w:r>
          <w:r w:rsidRPr="003B1461">
            <w:rPr>
              <w:rFonts w:ascii="微软雅黑" w:eastAsia="微软雅黑" w:hAnsi="微软雅黑" w:hint="eastAsia"/>
              <w:lang w:val="zh-CN"/>
            </w:rPr>
            <w:t>市</w:t>
          </w:r>
          <w:r w:rsidRPr="003B1461">
            <w:rPr>
              <w:rFonts w:ascii="微软雅黑" w:eastAsia="微软雅黑" w:hAnsi="微软雅黑"/>
              <w:lang w:val="zh-CN"/>
            </w:rPr>
            <w:t>/</w:t>
          </w:r>
          <w:r w:rsidRPr="003B1461">
            <w:rPr>
              <w:rFonts w:ascii="微软雅黑" w:eastAsia="微软雅黑" w:hAnsi="微软雅黑" w:hint="eastAsia"/>
              <w:lang w:val="zh-CN"/>
            </w:rPr>
            <w:t>自治区，市</w:t>
          </w:r>
          <w:r w:rsidRPr="003B1461">
            <w:rPr>
              <w:rFonts w:ascii="微软雅黑" w:eastAsia="微软雅黑" w:hAnsi="微软雅黑"/>
              <w:lang w:val="zh-CN"/>
            </w:rPr>
            <w:t>/</w:t>
          </w:r>
          <w:r w:rsidRPr="003B1461">
            <w:rPr>
              <w:rFonts w:ascii="微软雅黑" w:eastAsia="微软雅黑" w:hAnsi="微软雅黑" w:hint="eastAsia"/>
              <w:lang w:val="zh-CN"/>
            </w:rPr>
            <w:t>县，地址，邮政编码</w:t>
          </w:r>
          <w:r w:rsidRPr="003B1461">
            <w:rPr>
              <w:rFonts w:ascii="微软雅黑" w:eastAsia="微软雅黑" w:hAnsi="微软雅黑"/>
              <w:lang w:val="zh-CN"/>
            </w:rPr>
            <w:t>]</w:t>
          </w:r>
        </w:p>
      </w:docPartBody>
    </w:docPart>
    <w:docPart>
      <w:docPartPr>
        <w:name w:val="4F83F2C271094F5FB857A21FA0748996"/>
        <w:category>
          <w:name w:val="常规"/>
          <w:gallery w:val="placeholder"/>
        </w:category>
        <w:types>
          <w:type w:val="bbPlcHdr"/>
        </w:types>
        <w:behaviors>
          <w:behavior w:val="content"/>
        </w:behaviors>
        <w:guid w:val="{E23E5412-EDCC-4848-88C8-83641DE3CE3D}"/>
      </w:docPartPr>
      <w:docPartBody>
        <w:p w:rsidR="00D33F91" w:rsidRDefault="00D94EA2">
          <w:pPr>
            <w:pStyle w:val="4F83F2C271094F5FB857A21FA0748996"/>
          </w:pPr>
          <w:r w:rsidRPr="003B1461">
            <w:rPr>
              <w:rFonts w:ascii="微软雅黑" w:eastAsia="微软雅黑" w:hAnsi="微软雅黑"/>
              <w:lang w:val="zh-CN"/>
            </w:rPr>
            <w:t>[</w:t>
          </w:r>
          <w:r w:rsidRPr="003B1461">
            <w:rPr>
              <w:rFonts w:ascii="微软雅黑" w:eastAsia="微软雅黑" w:hAnsi="微软雅黑" w:hint="eastAsia"/>
              <w:lang w:val="zh-CN"/>
            </w:rPr>
            <w:t>电话</w:t>
          </w:r>
          <w:r w:rsidRPr="003B1461">
            <w:rPr>
              <w:rFonts w:ascii="微软雅黑" w:eastAsia="微软雅黑" w:hAnsi="微软雅黑"/>
              <w:lang w:val="zh-CN"/>
            </w:rPr>
            <w:t>]</w:t>
          </w:r>
        </w:p>
      </w:docPartBody>
    </w:docPart>
    <w:docPart>
      <w:docPartPr>
        <w:name w:val="5B67FAD3D9A7461F92180DCC50169247"/>
        <w:category>
          <w:name w:val="常规"/>
          <w:gallery w:val="placeholder"/>
        </w:category>
        <w:types>
          <w:type w:val="bbPlcHdr"/>
        </w:types>
        <w:behaviors>
          <w:behavior w:val="content"/>
        </w:behaviors>
        <w:guid w:val="{505FE426-6D87-47D1-8E38-D4DBB77064E0}"/>
      </w:docPartPr>
      <w:docPartBody>
        <w:p w:rsidR="00D33F91" w:rsidRDefault="00D94EA2">
          <w:pPr>
            <w:pStyle w:val="5B67FAD3D9A7461F92180DCC50169247"/>
          </w:pPr>
          <w:r w:rsidRPr="003B1461">
            <w:rPr>
              <w:rFonts w:ascii="微软雅黑" w:eastAsia="微软雅黑" w:hAnsi="微软雅黑"/>
              <w:lang w:val="zh-CN"/>
            </w:rPr>
            <w:t>[</w:t>
          </w:r>
          <w:r w:rsidRPr="003B1461">
            <w:rPr>
              <w:rFonts w:ascii="微软雅黑" w:eastAsia="微软雅黑" w:hAnsi="微软雅黑" w:hint="eastAsia"/>
              <w:lang w:val="zh-CN"/>
            </w:rPr>
            <w:t>电子邮件</w:t>
          </w:r>
          <w:r w:rsidRPr="003B1461">
            <w:rPr>
              <w:rFonts w:ascii="微软雅黑" w:eastAsia="微软雅黑" w:hAnsi="微软雅黑"/>
              <w:lang w:val="zh-CN"/>
            </w:rPr>
            <w:t>]</w:t>
          </w:r>
        </w:p>
      </w:docPartBody>
    </w:docPart>
    <w:docPart>
      <w:docPartPr>
        <w:name w:val="05FC1FE03D854F88A081599D7949B04C"/>
        <w:category>
          <w:name w:val="常规"/>
          <w:gallery w:val="placeholder"/>
        </w:category>
        <w:types>
          <w:type w:val="bbPlcHdr"/>
        </w:types>
        <w:behaviors>
          <w:behavior w:val="content"/>
        </w:behaviors>
        <w:guid w:val="{0A4CA9DE-B791-41CE-A447-A93B5B5341BB}"/>
      </w:docPartPr>
      <w:docPartBody>
        <w:p w:rsidR="00D33F91" w:rsidRDefault="00D94EA2">
          <w:pPr>
            <w:pStyle w:val="05FC1FE03D854F88A081599D7949B04C"/>
          </w:pPr>
          <w:r>
            <w:rPr>
              <w:rStyle w:val="a4"/>
              <w:rFonts w:hint="eastAsia"/>
              <w:lang w:val="zh-CN"/>
            </w:rPr>
            <w:t>输入您要重复的任何内容，包括其他内容控件。您还可以在表格行周围插入此控件以重复表格的某些部分。</w:t>
          </w:r>
        </w:p>
      </w:docPartBody>
    </w:docPart>
    <w:docPart>
      <w:docPartPr>
        <w:name w:val="1BBDAFC0F1C04FAD984114D91BECC95E"/>
        <w:category>
          <w:name w:val="常规"/>
          <w:gallery w:val="placeholder"/>
        </w:category>
        <w:types>
          <w:type w:val="bbPlcHdr"/>
        </w:types>
        <w:behaviors>
          <w:behavior w:val="content"/>
        </w:behaviors>
        <w:guid w:val="{7099D996-B1A1-454A-865A-3C1FD9F5E0DB}"/>
      </w:docPartPr>
      <w:docPartBody>
        <w:p w:rsidR="00D33F91" w:rsidRDefault="00FE607F" w:rsidP="00FE607F">
          <w:pPr>
            <w:pStyle w:val="1BBDAFC0F1C04FAD984114D91BECC95E32"/>
          </w:pPr>
          <w:r w:rsidRPr="00750CE0">
            <w:rPr>
              <w:rFonts w:ascii="微软雅黑" w:eastAsia="微软雅黑" w:hAnsi="微软雅黑" w:hint="eastAsia"/>
              <w:color w:val="000000" w:themeColor="text1"/>
              <w:sz w:val="28"/>
              <w:szCs w:val="28"/>
            </w:rPr>
            <w:t>男</w:t>
          </w:r>
        </w:p>
      </w:docPartBody>
    </w:docPart>
    <w:docPart>
      <w:docPartPr>
        <w:name w:val="53968CA836504FFFBCBF2BE25760D171"/>
        <w:category>
          <w:name w:val="常规"/>
          <w:gallery w:val="placeholder"/>
        </w:category>
        <w:types>
          <w:type w:val="bbPlcHdr"/>
        </w:types>
        <w:behaviors>
          <w:behavior w:val="content"/>
        </w:behaviors>
        <w:guid w:val="{F74B848E-D665-4EE9-AA52-0C58145C90C4}"/>
      </w:docPartPr>
      <w:docPartBody>
        <w:p w:rsidR="00D33F91" w:rsidRDefault="00FE607F" w:rsidP="00FE607F">
          <w:pPr>
            <w:pStyle w:val="53968CA836504FFFBCBF2BE25760D17129"/>
          </w:pPr>
          <w:r w:rsidRPr="00750CE0">
            <w:rPr>
              <w:rFonts w:ascii="微软雅黑" w:eastAsia="微软雅黑" w:hAnsi="微软雅黑" w:hint="eastAsia"/>
              <w:color w:val="000000" w:themeColor="text1"/>
              <w:sz w:val="28"/>
              <w:szCs w:val="28"/>
            </w:rPr>
            <w:t>汉族</w:t>
          </w:r>
        </w:p>
      </w:docPartBody>
    </w:docPart>
    <w:docPart>
      <w:docPartPr>
        <w:name w:val="F32E5FEB2CAF4608972FBFF5301541ED"/>
        <w:category>
          <w:name w:val="常规"/>
          <w:gallery w:val="placeholder"/>
        </w:category>
        <w:types>
          <w:type w:val="bbPlcHdr"/>
        </w:types>
        <w:behaviors>
          <w:behavior w:val="content"/>
        </w:behaviors>
        <w:guid w:val="{F5267BA8-E4EB-4AC6-B4FD-92AFA12DED38}"/>
      </w:docPartPr>
      <w:docPartBody>
        <w:p w:rsidR="00D33F91" w:rsidRDefault="00FE607F" w:rsidP="00FE607F">
          <w:pPr>
            <w:pStyle w:val="F32E5FEB2CAF4608972FBFF5301541ED29"/>
          </w:pPr>
          <w:r w:rsidRPr="00750CE0">
            <w:rPr>
              <w:rFonts w:ascii="微软雅黑" w:eastAsia="微软雅黑" w:hAnsi="微软雅黑" w:hint="eastAsia"/>
              <w:color w:val="000000" w:themeColor="text1"/>
              <w:sz w:val="28"/>
              <w:szCs w:val="28"/>
            </w:rPr>
            <w:t>硕士</w:t>
          </w:r>
          <w:r>
            <w:rPr>
              <w:rFonts w:ascii="微软雅黑" w:eastAsia="微软雅黑" w:hAnsi="微软雅黑" w:hint="eastAsia"/>
              <w:color w:val="000000" w:themeColor="text1"/>
              <w:sz w:val="28"/>
              <w:szCs w:val="28"/>
            </w:rPr>
            <w:t>研究生</w:t>
          </w:r>
        </w:p>
      </w:docPartBody>
    </w:docPart>
    <w:docPart>
      <w:docPartPr>
        <w:name w:val="72A97958908E472CA5B5787B5AE58FFE"/>
        <w:category>
          <w:name w:val="常规"/>
          <w:gallery w:val="placeholder"/>
        </w:category>
        <w:types>
          <w:type w:val="bbPlcHdr"/>
        </w:types>
        <w:behaviors>
          <w:behavior w:val="content"/>
        </w:behaviors>
        <w:guid w:val="{9D351DE6-FBB3-4391-AC9E-F5742736ACC4}"/>
      </w:docPartPr>
      <w:docPartBody>
        <w:p w:rsidR="00D33F91" w:rsidRDefault="00FE607F" w:rsidP="00FE607F">
          <w:pPr>
            <w:pStyle w:val="72A97958908E472CA5B5787B5AE58FFE29"/>
          </w:pPr>
          <w:r w:rsidRPr="00750CE0">
            <w:rPr>
              <w:rFonts w:ascii="微软雅黑" w:eastAsia="微软雅黑" w:hAnsi="微软雅黑"/>
              <w:color w:val="000000" w:themeColor="text1"/>
              <w:sz w:val="28"/>
              <w:szCs w:val="28"/>
            </w:rPr>
            <w:t>1991-08-25</w:t>
          </w:r>
        </w:p>
      </w:docPartBody>
    </w:docPart>
    <w:docPart>
      <w:docPartPr>
        <w:name w:val="E0F30AE2B4B044108A821A81F3762B21"/>
        <w:category>
          <w:name w:val="常规"/>
          <w:gallery w:val="placeholder"/>
        </w:category>
        <w:types>
          <w:type w:val="bbPlcHdr"/>
        </w:types>
        <w:behaviors>
          <w:behavior w:val="content"/>
        </w:behaviors>
        <w:guid w:val="{77834941-CF2B-413B-8F50-4E09ADC4B447}"/>
      </w:docPartPr>
      <w:docPartBody>
        <w:p w:rsidR="00D33F91" w:rsidRDefault="00FE607F" w:rsidP="00FE607F">
          <w:pPr>
            <w:pStyle w:val="E0F30AE2B4B044108A821A81F3762B2128"/>
          </w:pPr>
          <w:r w:rsidRPr="00750CE0">
            <w:rPr>
              <w:rFonts w:ascii="微软雅黑" w:eastAsia="微软雅黑" w:hAnsi="微软雅黑" w:hint="eastAsia"/>
              <w:color w:val="000000" w:themeColor="text1"/>
              <w:sz w:val="28"/>
              <w:szCs w:val="28"/>
            </w:rPr>
            <w:t>山西朔州人</w:t>
          </w:r>
        </w:p>
      </w:docPartBody>
    </w:docPart>
    <w:docPart>
      <w:docPartPr>
        <w:name w:val="677C1FE21F0544B2ABE888DC48D201C2"/>
        <w:category>
          <w:name w:val="常规"/>
          <w:gallery w:val="placeholder"/>
        </w:category>
        <w:types>
          <w:type w:val="bbPlcHdr"/>
        </w:types>
        <w:behaviors>
          <w:behavior w:val="content"/>
        </w:behaviors>
        <w:guid w:val="{B5EB8522-2969-4266-B948-6ABAAFB30F34}"/>
      </w:docPartPr>
      <w:docPartBody>
        <w:p w:rsidR="00D33F91" w:rsidRDefault="00FE607F" w:rsidP="00FE607F">
          <w:pPr>
            <w:pStyle w:val="677C1FE21F0544B2ABE888DC48D201C226"/>
          </w:pPr>
          <w:r w:rsidRPr="00CF3F59">
            <w:rPr>
              <w:rFonts w:ascii="微软雅黑" w:eastAsia="微软雅黑" w:hAnsi="微软雅黑" w:hint="eastAsia"/>
              <w:color w:val="000000" w:themeColor="text1"/>
              <w:sz w:val="28"/>
              <w:szCs w:val="28"/>
            </w:rPr>
            <w:t>中</w:t>
          </w:r>
          <w:r w:rsidRPr="00CF3F59">
            <w:rPr>
              <w:rFonts w:ascii="微软雅黑" w:eastAsia="微软雅黑" w:hAnsi="微软雅黑"/>
              <w:color w:val="000000" w:themeColor="text1"/>
              <w:sz w:val="28"/>
              <w:szCs w:val="28"/>
            </w:rPr>
            <w:t>共</w:t>
          </w:r>
          <w:r w:rsidRPr="00CF3F59">
            <w:rPr>
              <w:rFonts w:ascii="微软雅黑" w:eastAsia="微软雅黑" w:hAnsi="微软雅黑" w:hint="eastAsia"/>
              <w:color w:val="000000" w:themeColor="text1"/>
              <w:sz w:val="28"/>
              <w:szCs w:val="28"/>
            </w:rPr>
            <w:t>党</w:t>
          </w:r>
          <w:r w:rsidRPr="00CF3F59">
            <w:rPr>
              <w:rFonts w:ascii="微软雅黑" w:eastAsia="微软雅黑" w:hAnsi="微软雅黑"/>
              <w:color w:val="000000" w:themeColor="text1"/>
              <w:sz w:val="28"/>
              <w:szCs w:val="28"/>
            </w:rPr>
            <w:t>员</w:t>
          </w:r>
        </w:p>
      </w:docPartBody>
    </w:docPart>
    <w:docPart>
      <w:docPartPr>
        <w:name w:val="DefaultPlaceholder_1081868574"/>
        <w:category>
          <w:name w:val="常规"/>
          <w:gallery w:val="placeholder"/>
        </w:category>
        <w:types>
          <w:type w:val="bbPlcHdr"/>
        </w:types>
        <w:behaviors>
          <w:behavior w:val="content"/>
        </w:behaviors>
        <w:guid w:val="{5885F5A9-03F2-4C1B-9D06-5BFD1C06362F}"/>
      </w:docPartPr>
      <w:docPartBody>
        <w:p w:rsidR="002E18E2" w:rsidRDefault="002A78DF">
          <w:r w:rsidRPr="00863931">
            <w:rPr>
              <w:rStyle w:val="a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eiryo">
    <w:altName w:val="Yu Gothic"/>
    <w:charset w:val="80"/>
    <w:family w:val="swiss"/>
    <w:pitch w:val="variable"/>
    <w:sig w:usb0="00000000" w:usb1="6AC7FFFF" w:usb2="08000012" w:usb3="00000000" w:csb0="000200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a"/>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A2"/>
    <w:rsid w:val="00152AA4"/>
    <w:rsid w:val="00201779"/>
    <w:rsid w:val="00206027"/>
    <w:rsid w:val="00223DF5"/>
    <w:rsid w:val="002A78DF"/>
    <w:rsid w:val="002E18E2"/>
    <w:rsid w:val="0049052F"/>
    <w:rsid w:val="005266C9"/>
    <w:rsid w:val="00636CE6"/>
    <w:rsid w:val="009A3D5E"/>
    <w:rsid w:val="00AB7A1B"/>
    <w:rsid w:val="00B32035"/>
    <w:rsid w:val="00C23DB4"/>
    <w:rsid w:val="00C55000"/>
    <w:rsid w:val="00D06F6B"/>
    <w:rsid w:val="00D33F91"/>
    <w:rsid w:val="00D9169A"/>
    <w:rsid w:val="00D94EA2"/>
    <w:rsid w:val="00FE6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2"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77F6ACD4E1D4B33BF69D8EE344468F9">
    <w:name w:val="A77F6ACD4E1D4B33BF69D8EE344468F9"/>
    <w:pPr>
      <w:widowControl w:val="0"/>
      <w:jc w:val="both"/>
    </w:pPr>
  </w:style>
  <w:style w:type="paragraph" w:customStyle="1" w:styleId="602BB1A46EAD4A278EB0D0214EF76380">
    <w:name w:val="602BB1A46EAD4A278EB0D0214EF76380"/>
    <w:pPr>
      <w:widowControl w:val="0"/>
      <w:jc w:val="both"/>
    </w:pPr>
  </w:style>
  <w:style w:type="paragraph" w:customStyle="1" w:styleId="4F83F2C271094F5FB857A21FA0748996">
    <w:name w:val="4F83F2C271094F5FB857A21FA0748996"/>
    <w:pPr>
      <w:widowControl w:val="0"/>
      <w:jc w:val="both"/>
    </w:pPr>
  </w:style>
  <w:style w:type="paragraph" w:customStyle="1" w:styleId="5B67FAD3D9A7461F92180DCC50169247">
    <w:name w:val="5B67FAD3D9A7461F92180DCC50169247"/>
    <w:pPr>
      <w:widowControl w:val="0"/>
      <w:jc w:val="both"/>
    </w:pPr>
  </w:style>
  <w:style w:type="paragraph" w:customStyle="1" w:styleId="62E1AE6970614EDCBC2941F80298088D">
    <w:name w:val="62E1AE6970614EDCBC2941F80298088D"/>
    <w:pPr>
      <w:widowControl w:val="0"/>
      <w:jc w:val="both"/>
    </w:pPr>
  </w:style>
  <w:style w:type="paragraph" w:customStyle="1" w:styleId="8963DAEC7A6B41A1956BC906F4349765">
    <w:name w:val="8963DAEC7A6B41A1956BC906F4349765"/>
    <w:pPr>
      <w:widowControl w:val="0"/>
      <w:jc w:val="both"/>
    </w:pPr>
  </w:style>
  <w:style w:type="paragraph" w:customStyle="1" w:styleId="6C3FABF1A4C742A89FDDE6B1D5B1BBAC">
    <w:name w:val="6C3FABF1A4C742A89FDDE6B1D5B1BBAC"/>
    <w:pPr>
      <w:widowControl w:val="0"/>
      <w:jc w:val="both"/>
    </w:pPr>
  </w:style>
  <w:style w:type="paragraph" w:customStyle="1" w:styleId="05E7A3B12AE243AAA352102F31BCFF0F">
    <w:name w:val="05E7A3B12AE243AAA352102F31BCFF0F"/>
    <w:pPr>
      <w:widowControl w:val="0"/>
      <w:jc w:val="both"/>
    </w:pPr>
  </w:style>
  <w:style w:type="paragraph" w:customStyle="1" w:styleId="2EDF04757EE94ED0A0946A5859E6C972">
    <w:name w:val="2EDF04757EE94ED0A0946A5859E6C972"/>
    <w:pPr>
      <w:widowControl w:val="0"/>
      <w:jc w:val="both"/>
    </w:pPr>
  </w:style>
  <w:style w:type="character" w:styleId="a4">
    <w:name w:val="Placeholder Text"/>
    <w:basedOn w:val="a1"/>
    <w:uiPriority w:val="99"/>
    <w:semiHidden/>
    <w:rsid w:val="002A78DF"/>
    <w:rPr>
      <w:color w:val="808080"/>
    </w:rPr>
  </w:style>
  <w:style w:type="paragraph" w:customStyle="1" w:styleId="05FC1FE03D854F88A081599D7949B04C">
    <w:name w:val="05FC1FE03D854F88A081599D7949B04C"/>
    <w:pPr>
      <w:widowControl w:val="0"/>
      <w:jc w:val="both"/>
    </w:pPr>
  </w:style>
  <w:style w:type="paragraph" w:customStyle="1" w:styleId="C8F9C1BF4BD34F12911DD365748BED25">
    <w:name w:val="C8F9C1BF4BD34F12911DD365748BED25"/>
    <w:pPr>
      <w:widowControl w:val="0"/>
      <w:jc w:val="both"/>
    </w:pPr>
  </w:style>
  <w:style w:type="paragraph" w:styleId="a">
    <w:name w:val="List Bullet"/>
    <w:basedOn w:val="a0"/>
    <w:uiPriority w:val="1"/>
    <w:unhideWhenUsed/>
    <w:qFormat/>
    <w:rsid w:val="00D94EA2"/>
    <w:pPr>
      <w:widowControl/>
      <w:numPr>
        <w:numId w:val="1"/>
      </w:numPr>
      <w:spacing w:after="80"/>
      <w:jc w:val="left"/>
    </w:pPr>
    <w:rPr>
      <w:color w:val="404040" w:themeColor="text1" w:themeTint="BF"/>
      <w:kern w:val="0"/>
      <w:sz w:val="18"/>
      <w:szCs w:val="20"/>
    </w:rPr>
  </w:style>
  <w:style w:type="paragraph" w:customStyle="1" w:styleId="0FD38D5E819A48C08BD9EA485CF98D17">
    <w:name w:val="0FD38D5E819A48C08BD9EA485CF98D17"/>
    <w:pPr>
      <w:widowControl w:val="0"/>
      <w:jc w:val="both"/>
    </w:pPr>
  </w:style>
  <w:style w:type="paragraph" w:customStyle="1" w:styleId="1D3845185902457DB8270186975A6324">
    <w:name w:val="1D3845185902457DB8270186975A6324"/>
    <w:pPr>
      <w:widowControl w:val="0"/>
      <w:jc w:val="both"/>
    </w:pPr>
  </w:style>
  <w:style w:type="paragraph" w:customStyle="1" w:styleId="B2DD61B60D274153BAD22FD98D57941C">
    <w:name w:val="B2DD61B60D274153BAD22FD98D57941C"/>
    <w:pPr>
      <w:widowControl w:val="0"/>
      <w:jc w:val="both"/>
    </w:pPr>
  </w:style>
  <w:style w:type="paragraph" w:customStyle="1" w:styleId="19A3B90B9FA14308A79C2A59682408AE">
    <w:name w:val="19A3B90B9FA14308A79C2A59682408AE"/>
    <w:pPr>
      <w:widowControl w:val="0"/>
      <w:jc w:val="both"/>
    </w:pPr>
  </w:style>
  <w:style w:type="paragraph" w:customStyle="1" w:styleId="BCF0BC5AA6B741EBB2C1BD5B621D0522">
    <w:name w:val="BCF0BC5AA6B741EBB2C1BD5B621D0522"/>
    <w:pPr>
      <w:widowControl w:val="0"/>
      <w:jc w:val="both"/>
    </w:pPr>
  </w:style>
  <w:style w:type="paragraph" w:customStyle="1" w:styleId="BFD58D6C42F54BDBAF8EAC80147D7709">
    <w:name w:val="BFD58D6C42F54BDBAF8EAC80147D7709"/>
    <w:pPr>
      <w:widowControl w:val="0"/>
      <w:jc w:val="both"/>
    </w:pPr>
  </w:style>
  <w:style w:type="paragraph" w:customStyle="1" w:styleId="5589C0D6FE7F44DF9A4A3FCE3D489D51">
    <w:name w:val="5589C0D6FE7F44DF9A4A3FCE3D489D51"/>
    <w:pPr>
      <w:widowControl w:val="0"/>
      <w:jc w:val="both"/>
    </w:pPr>
  </w:style>
  <w:style w:type="paragraph" w:customStyle="1" w:styleId="62E1AE6970614EDCBC2941F80298088D1">
    <w:name w:val="62E1AE6970614EDCBC2941F80298088D1"/>
    <w:rsid w:val="00D94EA2"/>
    <w:pPr>
      <w:tabs>
        <w:tab w:val="num" w:pos="144"/>
      </w:tabs>
      <w:spacing w:after="80"/>
      <w:ind w:left="144" w:hanging="144"/>
    </w:pPr>
    <w:rPr>
      <w:color w:val="404040" w:themeColor="text1" w:themeTint="BF"/>
      <w:kern w:val="0"/>
      <w:sz w:val="18"/>
      <w:szCs w:val="20"/>
    </w:rPr>
  </w:style>
  <w:style w:type="paragraph" w:customStyle="1" w:styleId="8963DAEC7A6B41A1956BC906F43497651">
    <w:name w:val="8963DAEC7A6B41A1956BC906F43497651"/>
    <w:rsid w:val="00D94EA2"/>
    <w:pPr>
      <w:spacing w:before="280" w:after="120"/>
    </w:pPr>
    <w:rPr>
      <w:b/>
      <w:bCs/>
      <w:caps/>
      <w:color w:val="262626" w:themeColor="text1" w:themeTint="D9"/>
      <w:kern w:val="0"/>
      <w:sz w:val="18"/>
      <w:szCs w:val="20"/>
    </w:rPr>
  </w:style>
  <w:style w:type="paragraph" w:customStyle="1" w:styleId="6C3FABF1A4C742A89FDDE6B1D5B1BBAC1">
    <w:name w:val="6C3FABF1A4C742A89FDDE6B1D5B1BBAC1"/>
    <w:rsid w:val="00D94EA2"/>
    <w:pPr>
      <w:spacing w:before="280" w:after="120"/>
    </w:pPr>
    <w:rPr>
      <w:b/>
      <w:bCs/>
      <w:caps/>
      <w:color w:val="262626" w:themeColor="text1" w:themeTint="D9"/>
      <w:kern w:val="0"/>
      <w:sz w:val="18"/>
      <w:szCs w:val="20"/>
    </w:rPr>
  </w:style>
  <w:style w:type="paragraph" w:customStyle="1" w:styleId="05E7A3B12AE243AAA352102F31BCFF0F1">
    <w:name w:val="05E7A3B12AE243AAA352102F31BCFF0F1"/>
    <w:rsid w:val="00D94EA2"/>
    <w:pPr>
      <w:spacing w:before="280" w:after="120"/>
    </w:pPr>
    <w:rPr>
      <w:b/>
      <w:bCs/>
      <w:caps/>
      <w:color w:val="262626" w:themeColor="text1" w:themeTint="D9"/>
      <w:kern w:val="0"/>
      <w:sz w:val="18"/>
      <w:szCs w:val="20"/>
    </w:rPr>
  </w:style>
  <w:style w:type="paragraph" w:customStyle="1" w:styleId="2EDF04757EE94ED0A0946A5859E6C9721">
    <w:name w:val="2EDF04757EE94ED0A0946A5859E6C9721"/>
    <w:rsid w:val="00D94EA2"/>
    <w:pPr>
      <w:tabs>
        <w:tab w:val="num" w:pos="144"/>
      </w:tabs>
      <w:spacing w:after="80"/>
      <w:ind w:left="144" w:hanging="144"/>
    </w:pPr>
    <w:rPr>
      <w:color w:val="404040" w:themeColor="text1" w:themeTint="BF"/>
      <w:kern w:val="0"/>
      <w:sz w:val="18"/>
      <w:szCs w:val="20"/>
    </w:rPr>
  </w:style>
  <w:style w:type="paragraph" w:customStyle="1" w:styleId="C8F9C1BF4BD34F12911DD365748BED251">
    <w:name w:val="C8F9C1BF4BD34F12911DD365748BED251"/>
    <w:rsid w:val="00D94EA2"/>
    <w:pPr>
      <w:tabs>
        <w:tab w:val="num" w:pos="144"/>
      </w:tabs>
      <w:spacing w:after="80"/>
      <w:ind w:left="144" w:hanging="144"/>
    </w:pPr>
    <w:rPr>
      <w:color w:val="404040" w:themeColor="text1" w:themeTint="BF"/>
      <w:kern w:val="0"/>
      <w:sz w:val="18"/>
      <w:szCs w:val="20"/>
    </w:rPr>
  </w:style>
  <w:style w:type="paragraph" w:styleId="a5">
    <w:name w:val="Salutation"/>
    <w:basedOn w:val="a0"/>
    <w:next w:val="a0"/>
    <w:link w:val="Char"/>
    <w:uiPriority w:val="2"/>
    <w:unhideWhenUsed/>
    <w:qFormat/>
    <w:rsid w:val="00D94EA2"/>
    <w:pPr>
      <w:widowControl/>
      <w:spacing w:before="800" w:after="180"/>
      <w:jc w:val="left"/>
    </w:pPr>
    <w:rPr>
      <w:b/>
      <w:bCs/>
      <w:color w:val="0D0D0D" w:themeColor="text1" w:themeTint="F2"/>
      <w:kern w:val="0"/>
      <w:sz w:val="18"/>
      <w:szCs w:val="20"/>
    </w:rPr>
  </w:style>
  <w:style w:type="character" w:customStyle="1" w:styleId="Char">
    <w:name w:val="称呼 Char"/>
    <w:basedOn w:val="a1"/>
    <w:link w:val="a5"/>
    <w:uiPriority w:val="2"/>
    <w:rsid w:val="00D94EA2"/>
    <w:rPr>
      <w:b/>
      <w:bCs/>
      <w:color w:val="0D0D0D" w:themeColor="text1" w:themeTint="F2"/>
      <w:kern w:val="0"/>
      <w:sz w:val="18"/>
      <w:szCs w:val="20"/>
    </w:rPr>
  </w:style>
  <w:style w:type="paragraph" w:customStyle="1" w:styleId="0FD38D5E819A48C08BD9EA485CF98D171">
    <w:name w:val="0FD38D5E819A48C08BD9EA485CF98D171"/>
    <w:rsid w:val="00D94EA2"/>
    <w:pPr>
      <w:tabs>
        <w:tab w:val="num" w:pos="144"/>
      </w:tabs>
      <w:spacing w:after="80"/>
      <w:ind w:left="144" w:hanging="144"/>
    </w:pPr>
    <w:rPr>
      <w:color w:val="404040" w:themeColor="text1" w:themeTint="BF"/>
      <w:kern w:val="0"/>
      <w:sz w:val="18"/>
      <w:szCs w:val="20"/>
    </w:rPr>
  </w:style>
  <w:style w:type="paragraph" w:customStyle="1" w:styleId="1D3845185902457DB8270186975A63241">
    <w:name w:val="1D3845185902457DB8270186975A63241"/>
    <w:rsid w:val="00D94EA2"/>
    <w:pPr>
      <w:tabs>
        <w:tab w:val="num" w:pos="144"/>
      </w:tabs>
      <w:spacing w:after="80"/>
      <w:ind w:left="144" w:hanging="144"/>
    </w:pPr>
    <w:rPr>
      <w:color w:val="404040" w:themeColor="text1" w:themeTint="BF"/>
      <w:kern w:val="0"/>
      <w:sz w:val="18"/>
      <w:szCs w:val="20"/>
    </w:rPr>
  </w:style>
  <w:style w:type="paragraph" w:customStyle="1" w:styleId="B2DD61B60D274153BAD22FD98D57941C1">
    <w:name w:val="B2DD61B60D274153BAD22FD98D57941C1"/>
    <w:rsid w:val="00D94EA2"/>
    <w:pPr>
      <w:tabs>
        <w:tab w:val="num" w:pos="144"/>
      </w:tabs>
      <w:spacing w:after="80"/>
      <w:ind w:left="144" w:hanging="144"/>
    </w:pPr>
    <w:rPr>
      <w:color w:val="404040" w:themeColor="text1" w:themeTint="BF"/>
      <w:kern w:val="0"/>
      <w:sz w:val="18"/>
      <w:szCs w:val="20"/>
    </w:rPr>
  </w:style>
  <w:style w:type="paragraph" w:customStyle="1" w:styleId="19A3B90B9FA14308A79C2A59682408AE1">
    <w:name w:val="19A3B90B9FA14308A79C2A59682408AE1"/>
    <w:rsid w:val="00D94EA2"/>
    <w:pPr>
      <w:spacing w:before="280" w:after="120"/>
    </w:pPr>
    <w:rPr>
      <w:b/>
      <w:bCs/>
      <w:caps/>
      <w:color w:val="262626" w:themeColor="text1" w:themeTint="D9"/>
      <w:kern w:val="0"/>
      <w:sz w:val="18"/>
      <w:szCs w:val="20"/>
    </w:rPr>
  </w:style>
  <w:style w:type="paragraph" w:customStyle="1" w:styleId="BCF0BC5AA6B741EBB2C1BD5B621D05221">
    <w:name w:val="BCF0BC5AA6B741EBB2C1BD5B621D05221"/>
    <w:rsid w:val="00D94EA2"/>
    <w:pPr>
      <w:spacing w:before="280" w:after="120"/>
    </w:pPr>
    <w:rPr>
      <w:b/>
      <w:bCs/>
      <w:caps/>
      <w:color w:val="262626" w:themeColor="text1" w:themeTint="D9"/>
      <w:kern w:val="0"/>
      <w:sz w:val="18"/>
      <w:szCs w:val="20"/>
    </w:rPr>
  </w:style>
  <w:style w:type="paragraph" w:customStyle="1" w:styleId="BFD58D6C42F54BDBAF8EAC80147D77091">
    <w:name w:val="BFD58D6C42F54BDBAF8EAC80147D77091"/>
    <w:rsid w:val="00D94EA2"/>
    <w:pPr>
      <w:spacing w:before="280" w:after="120"/>
    </w:pPr>
    <w:rPr>
      <w:b/>
      <w:bCs/>
      <w:caps/>
      <w:color w:val="262626" w:themeColor="text1" w:themeTint="D9"/>
      <w:kern w:val="0"/>
      <w:sz w:val="18"/>
      <w:szCs w:val="20"/>
    </w:rPr>
  </w:style>
  <w:style w:type="paragraph" w:customStyle="1" w:styleId="5589C0D6FE7F44DF9A4A3FCE3D489D511">
    <w:name w:val="5589C0D6FE7F44DF9A4A3FCE3D489D511"/>
    <w:rsid w:val="00D94EA2"/>
    <w:pPr>
      <w:tabs>
        <w:tab w:val="num" w:pos="144"/>
      </w:tabs>
      <w:spacing w:after="80"/>
      <w:ind w:left="144" w:hanging="144"/>
    </w:pPr>
    <w:rPr>
      <w:color w:val="404040" w:themeColor="text1" w:themeTint="BF"/>
      <w:kern w:val="0"/>
      <w:sz w:val="18"/>
      <w:szCs w:val="20"/>
    </w:rPr>
  </w:style>
  <w:style w:type="paragraph" w:customStyle="1" w:styleId="1BBDAFC0F1C04FAD984114D91BECC95E">
    <w:name w:val="1BBDAFC0F1C04FAD984114D91BECC95E"/>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2E1AE6970614EDCBC2941F80298088D2">
    <w:name w:val="62E1AE6970614EDCBC2941F80298088D2"/>
    <w:rsid w:val="00D94EA2"/>
    <w:pPr>
      <w:tabs>
        <w:tab w:val="num" w:pos="144"/>
      </w:tabs>
      <w:spacing w:after="80"/>
      <w:ind w:left="144" w:hanging="144"/>
    </w:pPr>
    <w:rPr>
      <w:color w:val="404040" w:themeColor="text1" w:themeTint="BF"/>
      <w:kern w:val="0"/>
      <w:sz w:val="18"/>
      <w:szCs w:val="20"/>
    </w:rPr>
  </w:style>
  <w:style w:type="paragraph" w:customStyle="1" w:styleId="8963DAEC7A6B41A1956BC906F43497652">
    <w:name w:val="8963DAEC7A6B41A1956BC906F43497652"/>
    <w:rsid w:val="00D94EA2"/>
    <w:pPr>
      <w:spacing w:before="280" w:after="120"/>
    </w:pPr>
    <w:rPr>
      <w:b/>
      <w:bCs/>
      <w:caps/>
      <w:color w:val="262626" w:themeColor="text1" w:themeTint="D9"/>
      <w:kern w:val="0"/>
      <w:sz w:val="18"/>
      <w:szCs w:val="20"/>
    </w:rPr>
  </w:style>
  <w:style w:type="paragraph" w:customStyle="1" w:styleId="6C3FABF1A4C742A89FDDE6B1D5B1BBAC2">
    <w:name w:val="6C3FABF1A4C742A89FDDE6B1D5B1BBAC2"/>
    <w:rsid w:val="00D94EA2"/>
    <w:pPr>
      <w:spacing w:before="280" w:after="120"/>
    </w:pPr>
    <w:rPr>
      <w:b/>
      <w:bCs/>
      <w:caps/>
      <w:color w:val="262626" w:themeColor="text1" w:themeTint="D9"/>
      <w:kern w:val="0"/>
      <w:sz w:val="18"/>
      <w:szCs w:val="20"/>
    </w:rPr>
  </w:style>
  <w:style w:type="paragraph" w:customStyle="1" w:styleId="05E7A3B12AE243AAA352102F31BCFF0F2">
    <w:name w:val="05E7A3B12AE243AAA352102F31BCFF0F2"/>
    <w:rsid w:val="00D94EA2"/>
    <w:pPr>
      <w:spacing w:before="280" w:after="120"/>
    </w:pPr>
    <w:rPr>
      <w:b/>
      <w:bCs/>
      <w:caps/>
      <w:color w:val="262626" w:themeColor="text1" w:themeTint="D9"/>
      <w:kern w:val="0"/>
      <w:sz w:val="18"/>
      <w:szCs w:val="20"/>
    </w:rPr>
  </w:style>
  <w:style w:type="paragraph" w:customStyle="1" w:styleId="2EDF04757EE94ED0A0946A5859E6C9722">
    <w:name w:val="2EDF04757EE94ED0A0946A5859E6C9722"/>
    <w:rsid w:val="00D94EA2"/>
    <w:pPr>
      <w:tabs>
        <w:tab w:val="num" w:pos="144"/>
      </w:tabs>
      <w:spacing w:after="80"/>
      <w:ind w:left="144" w:hanging="144"/>
    </w:pPr>
    <w:rPr>
      <w:color w:val="404040" w:themeColor="text1" w:themeTint="BF"/>
      <w:kern w:val="0"/>
      <w:sz w:val="18"/>
      <w:szCs w:val="20"/>
    </w:rPr>
  </w:style>
  <w:style w:type="paragraph" w:customStyle="1" w:styleId="C8F9C1BF4BD34F12911DD365748BED252">
    <w:name w:val="C8F9C1BF4BD34F12911DD365748BED252"/>
    <w:rsid w:val="00D94EA2"/>
    <w:pPr>
      <w:tabs>
        <w:tab w:val="num" w:pos="144"/>
      </w:tabs>
      <w:spacing w:after="80"/>
      <w:ind w:left="144" w:hanging="144"/>
    </w:pPr>
    <w:rPr>
      <w:color w:val="404040" w:themeColor="text1" w:themeTint="BF"/>
      <w:kern w:val="0"/>
      <w:sz w:val="18"/>
      <w:szCs w:val="20"/>
    </w:rPr>
  </w:style>
  <w:style w:type="paragraph" w:customStyle="1" w:styleId="0FD38D5E819A48C08BD9EA485CF98D172">
    <w:name w:val="0FD38D5E819A48C08BD9EA485CF98D172"/>
    <w:rsid w:val="00D94EA2"/>
    <w:pPr>
      <w:tabs>
        <w:tab w:val="num" w:pos="144"/>
      </w:tabs>
      <w:spacing w:after="80"/>
      <w:ind w:left="144" w:hanging="144"/>
    </w:pPr>
    <w:rPr>
      <w:color w:val="404040" w:themeColor="text1" w:themeTint="BF"/>
      <w:kern w:val="0"/>
      <w:sz w:val="18"/>
      <w:szCs w:val="20"/>
    </w:rPr>
  </w:style>
  <w:style w:type="paragraph" w:customStyle="1" w:styleId="1D3845185902457DB8270186975A63242">
    <w:name w:val="1D3845185902457DB8270186975A63242"/>
    <w:rsid w:val="00D94EA2"/>
    <w:pPr>
      <w:tabs>
        <w:tab w:val="num" w:pos="144"/>
      </w:tabs>
      <w:spacing w:after="80"/>
      <w:ind w:left="144" w:hanging="144"/>
    </w:pPr>
    <w:rPr>
      <w:color w:val="404040" w:themeColor="text1" w:themeTint="BF"/>
      <w:kern w:val="0"/>
      <w:sz w:val="18"/>
      <w:szCs w:val="20"/>
    </w:rPr>
  </w:style>
  <w:style w:type="paragraph" w:customStyle="1" w:styleId="B2DD61B60D274153BAD22FD98D57941C2">
    <w:name w:val="B2DD61B60D274153BAD22FD98D57941C2"/>
    <w:rsid w:val="00D94EA2"/>
    <w:pPr>
      <w:tabs>
        <w:tab w:val="num" w:pos="144"/>
      </w:tabs>
      <w:spacing w:after="80"/>
      <w:ind w:left="144" w:hanging="144"/>
    </w:pPr>
    <w:rPr>
      <w:color w:val="404040" w:themeColor="text1" w:themeTint="BF"/>
      <w:kern w:val="0"/>
      <w:sz w:val="18"/>
      <w:szCs w:val="20"/>
    </w:rPr>
  </w:style>
  <w:style w:type="paragraph" w:customStyle="1" w:styleId="19A3B90B9FA14308A79C2A59682408AE2">
    <w:name w:val="19A3B90B9FA14308A79C2A59682408AE2"/>
    <w:rsid w:val="00D94EA2"/>
    <w:pPr>
      <w:spacing w:before="280" w:after="120"/>
    </w:pPr>
    <w:rPr>
      <w:b/>
      <w:bCs/>
      <w:caps/>
      <w:color w:val="262626" w:themeColor="text1" w:themeTint="D9"/>
      <w:kern w:val="0"/>
      <w:sz w:val="18"/>
      <w:szCs w:val="20"/>
    </w:rPr>
  </w:style>
  <w:style w:type="paragraph" w:customStyle="1" w:styleId="BCF0BC5AA6B741EBB2C1BD5B621D05222">
    <w:name w:val="BCF0BC5AA6B741EBB2C1BD5B621D05222"/>
    <w:rsid w:val="00D94EA2"/>
    <w:pPr>
      <w:spacing w:before="280" w:after="120"/>
    </w:pPr>
    <w:rPr>
      <w:b/>
      <w:bCs/>
      <w:caps/>
      <w:color w:val="262626" w:themeColor="text1" w:themeTint="D9"/>
      <w:kern w:val="0"/>
      <w:sz w:val="18"/>
      <w:szCs w:val="20"/>
    </w:rPr>
  </w:style>
  <w:style w:type="paragraph" w:customStyle="1" w:styleId="BFD58D6C42F54BDBAF8EAC80147D77092">
    <w:name w:val="BFD58D6C42F54BDBAF8EAC80147D77092"/>
    <w:rsid w:val="00D94EA2"/>
    <w:pPr>
      <w:spacing w:before="280" w:after="120"/>
    </w:pPr>
    <w:rPr>
      <w:b/>
      <w:bCs/>
      <w:caps/>
      <w:color w:val="262626" w:themeColor="text1" w:themeTint="D9"/>
      <w:kern w:val="0"/>
      <w:sz w:val="18"/>
      <w:szCs w:val="20"/>
    </w:rPr>
  </w:style>
  <w:style w:type="paragraph" w:customStyle="1" w:styleId="5589C0D6FE7F44DF9A4A3FCE3D489D512">
    <w:name w:val="5589C0D6FE7F44DF9A4A3FCE3D489D512"/>
    <w:rsid w:val="00D94EA2"/>
    <w:pPr>
      <w:tabs>
        <w:tab w:val="num" w:pos="144"/>
      </w:tabs>
      <w:spacing w:after="80"/>
      <w:ind w:left="144" w:hanging="144"/>
    </w:pPr>
    <w:rPr>
      <w:color w:val="404040" w:themeColor="text1" w:themeTint="BF"/>
      <w:kern w:val="0"/>
      <w:sz w:val="18"/>
      <w:szCs w:val="20"/>
    </w:rPr>
  </w:style>
  <w:style w:type="paragraph" w:customStyle="1" w:styleId="1BBDAFC0F1C04FAD984114D91BECC95E1">
    <w:name w:val="1BBDAFC0F1C04FAD984114D91BECC95E1"/>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2E1AE6970614EDCBC2941F80298088D3">
    <w:name w:val="62E1AE6970614EDCBC2941F80298088D3"/>
    <w:rsid w:val="00D94EA2"/>
    <w:pPr>
      <w:tabs>
        <w:tab w:val="num" w:pos="144"/>
      </w:tabs>
      <w:spacing w:after="80"/>
      <w:ind w:left="144" w:hanging="144"/>
    </w:pPr>
    <w:rPr>
      <w:color w:val="404040" w:themeColor="text1" w:themeTint="BF"/>
      <w:kern w:val="0"/>
      <w:sz w:val="18"/>
      <w:szCs w:val="20"/>
    </w:rPr>
  </w:style>
  <w:style w:type="paragraph" w:customStyle="1" w:styleId="8963DAEC7A6B41A1956BC906F43497653">
    <w:name w:val="8963DAEC7A6B41A1956BC906F43497653"/>
    <w:rsid w:val="00D94EA2"/>
    <w:pPr>
      <w:spacing w:before="280" w:after="120"/>
    </w:pPr>
    <w:rPr>
      <w:b/>
      <w:bCs/>
      <w:caps/>
      <w:color w:val="262626" w:themeColor="text1" w:themeTint="D9"/>
      <w:kern w:val="0"/>
      <w:sz w:val="18"/>
      <w:szCs w:val="20"/>
    </w:rPr>
  </w:style>
  <w:style w:type="paragraph" w:customStyle="1" w:styleId="6C3FABF1A4C742A89FDDE6B1D5B1BBAC3">
    <w:name w:val="6C3FABF1A4C742A89FDDE6B1D5B1BBAC3"/>
    <w:rsid w:val="00D94EA2"/>
    <w:pPr>
      <w:spacing w:before="280" w:after="120"/>
    </w:pPr>
    <w:rPr>
      <w:b/>
      <w:bCs/>
      <w:caps/>
      <w:color w:val="262626" w:themeColor="text1" w:themeTint="D9"/>
      <w:kern w:val="0"/>
      <w:sz w:val="18"/>
      <w:szCs w:val="20"/>
    </w:rPr>
  </w:style>
  <w:style w:type="paragraph" w:customStyle="1" w:styleId="05E7A3B12AE243AAA352102F31BCFF0F3">
    <w:name w:val="05E7A3B12AE243AAA352102F31BCFF0F3"/>
    <w:rsid w:val="00D94EA2"/>
    <w:pPr>
      <w:spacing w:before="280" w:after="120"/>
    </w:pPr>
    <w:rPr>
      <w:b/>
      <w:bCs/>
      <w:caps/>
      <w:color w:val="262626" w:themeColor="text1" w:themeTint="D9"/>
      <w:kern w:val="0"/>
      <w:sz w:val="18"/>
      <w:szCs w:val="20"/>
    </w:rPr>
  </w:style>
  <w:style w:type="paragraph" w:customStyle="1" w:styleId="2EDF04757EE94ED0A0946A5859E6C9723">
    <w:name w:val="2EDF04757EE94ED0A0946A5859E6C9723"/>
    <w:rsid w:val="00D94EA2"/>
    <w:pPr>
      <w:tabs>
        <w:tab w:val="num" w:pos="144"/>
      </w:tabs>
      <w:spacing w:after="80"/>
      <w:ind w:left="144" w:hanging="144"/>
    </w:pPr>
    <w:rPr>
      <w:color w:val="404040" w:themeColor="text1" w:themeTint="BF"/>
      <w:kern w:val="0"/>
      <w:sz w:val="18"/>
      <w:szCs w:val="20"/>
    </w:rPr>
  </w:style>
  <w:style w:type="paragraph" w:customStyle="1" w:styleId="C8F9C1BF4BD34F12911DD365748BED253">
    <w:name w:val="C8F9C1BF4BD34F12911DD365748BED253"/>
    <w:rsid w:val="00D94EA2"/>
    <w:pPr>
      <w:tabs>
        <w:tab w:val="num" w:pos="144"/>
      </w:tabs>
      <w:spacing w:after="80"/>
      <w:ind w:left="144" w:hanging="144"/>
    </w:pPr>
    <w:rPr>
      <w:color w:val="404040" w:themeColor="text1" w:themeTint="BF"/>
      <w:kern w:val="0"/>
      <w:sz w:val="18"/>
      <w:szCs w:val="20"/>
    </w:rPr>
  </w:style>
  <w:style w:type="paragraph" w:customStyle="1" w:styleId="0FD38D5E819A48C08BD9EA485CF98D173">
    <w:name w:val="0FD38D5E819A48C08BD9EA485CF98D173"/>
    <w:rsid w:val="00D94EA2"/>
    <w:pPr>
      <w:tabs>
        <w:tab w:val="num" w:pos="144"/>
      </w:tabs>
      <w:spacing w:after="80"/>
      <w:ind w:left="144" w:hanging="144"/>
    </w:pPr>
    <w:rPr>
      <w:color w:val="404040" w:themeColor="text1" w:themeTint="BF"/>
      <w:kern w:val="0"/>
      <w:sz w:val="18"/>
      <w:szCs w:val="20"/>
    </w:rPr>
  </w:style>
  <w:style w:type="paragraph" w:customStyle="1" w:styleId="1D3845185902457DB8270186975A63243">
    <w:name w:val="1D3845185902457DB8270186975A63243"/>
    <w:rsid w:val="00D94EA2"/>
    <w:pPr>
      <w:tabs>
        <w:tab w:val="num" w:pos="144"/>
      </w:tabs>
      <w:spacing w:after="80"/>
      <w:ind w:left="144" w:hanging="144"/>
    </w:pPr>
    <w:rPr>
      <w:color w:val="404040" w:themeColor="text1" w:themeTint="BF"/>
      <w:kern w:val="0"/>
      <w:sz w:val="18"/>
      <w:szCs w:val="20"/>
    </w:rPr>
  </w:style>
  <w:style w:type="paragraph" w:customStyle="1" w:styleId="B2DD61B60D274153BAD22FD98D57941C3">
    <w:name w:val="B2DD61B60D274153BAD22FD98D57941C3"/>
    <w:rsid w:val="00D94EA2"/>
    <w:pPr>
      <w:tabs>
        <w:tab w:val="num" w:pos="144"/>
      </w:tabs>
      <w:spacing w:after="80"/>
      <w:ind w:left="144" w:hanging="144"/>
    </w:pPr>
    <w:rPr>
      <w:color w:val="404040" w:themeColor="text1" w:themeTint="BF"/>
      <w:kern w:val="0"/>
      <w:sz w:val="18"/>
      <w:szCs w:val="20"/>
    </w:rPr>
  </w:style>
  <w:style w:type="paragraph" w:customStyle="1" w:styleId="19A3B90B9FA14308A79C2A59682408AE3">
    <w:name w:val="19A3B90B9FA14308A79C2A59682408AE3"/>
    <w:rsid w:val="00D94EA2"/>
    <w:pPr>
      <w:spacing w:before="280" w:after="120"/>
    </w:pPr>
    <w:rPr>
      <w:b/>
      <w:bCs/>
      <w:caps/>
      <w:color w:val="262626" w:themeColor="text1" w:themeTint="D9"/>
      <w:kern w:val="0"/>
      <w:sz w:val="18"/>
      <w:szCs w:val="20"/>
    </w:rPr>
  </w:style>
  <w:style w:type="paragraph" w:customStyle="1" w:styleId="BCF0BC5AA6B741EBB2C1BD5B621D05223">
    <w:name w:val="BCF0BC5AA6B741EBB2C1BD5B621D05223"/>
    <w:rsid w:val="00D94EA2"/>
    <w:pPr>
      <w:spacing w:before="280" w:after="120"/>
    </w:pPr>
    <w:rPr>
      <w:b/>
      <w:bCs/>
      <w:caps/>
      <w:color w:val="262626" w:themeColor="text1" w:themeTint="D9"/>
      <w:kern w:val="0"/>
      <w:sz w:val="18"/>
      <w:szCs w:val="20"/>
    </w:rPr>
  </w:style>
  <w:style w:type="paragraph" w:customStyle="1" w:styleId="BFD58D6C42F54BDBAF8EAC80147D77093">
    <w:name w:val="BFD58D6C42F54BDBAF8EAC80147D77093"/>
    <w:rsid w:val="00D94EA2"/>
    <w:pPr>
      <w:spacing w:before="280" w:after="120"/>
    </w:pPr>
    <w:rPr>
      <w:b/>
      <w:bCs/>
      <w:caps/>
      <w:color w:val="262626" w:themeColor="text1" w:themeTint="D9"/>
      <w:kern w:val="0"/>
      <w:sz w:val="18"/>
      <w:szCs w:val="20"/>
    </w:rPr>
  </w:style>
  <w:style w:type="paragraph" w:customStyle="1" w:styleId="5589C0D6FE7F44DF9A4A3FCE3D489D513">
    <w:name w:val="5589C0D6FE7F44DF9A4A3FCE3D489D513"/>
    <w:rsid w:val="00D94EA2"/>
    <w:pPr>
      <w:tabs>
        <w:tab w:val="num" w:pos="144"/>
      </w:tabs>
      <w:spacing w:after="80"/>
      <w:ind w:left="144" w:hanging="144"/>
    </w:pPr>
    <w:rPr>
      <w:color w:val="404040" w:themeColor="text1" w:themeTint="BF"/>
      <w:kern w:val="0"/>
      <w:sz w:val="18"/>
      <w:szCs w:val="20"/>
    </w:rPr>
  </w:style>
  <w:style w:type="paragraph" w:customStyle="1" w:styleId="1BBDAFC0F1C04FAD984114D91BECC95E2">
    <w:name w:val="1BBDAFC0F1C04FAD984114D91BECC95E2"/>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2E1AE6970614EDCBC2941F80298088D4">
    <w:name w:val="62E1AE6970614EDCBC2941F80298088D4"/>
    <w:rsid w:val="00D94EA2"/>
    <w:pPr>
      <w:tabs>
        <w:tab w:val="num" w:pos="144"/>
      </w:tabs>
      <w:spacing w:after="80"/>
      <w:ind w:left="144" w:hanging="144"/>
    </w:pPr>
    <w:rPr>
      <w:color w:val="404040" w:themeColor="text1" w:themeTint="BF"/>
      <w:kern w:val="0"/>
      <w:sz w:val="18"/>
      <w:szCs w:val="20"/>
    </w:rPr>
  </w:style>
  <w:style w:type="paragraph" w:customStyle="1" w:styleId="8963DAEC7A6B41A1956BC906F43497654">
    <w:name w:val="8963DAEC7A6B41A1956BC906F43497654"/>
    <w:rsid w:val="00D94EA2"/>
    <w:pPr>
      <w:spacing w:before="280" w:after="120"/>
    </w:pPr>
    <w:rPr>
      <w:b/>
      <w:bCs/>
      <w:caps/>
      <w:color w:val="262626" w:themeColor="text1" w:themeTint="D9"/>
      <w:kern w:val="0"/>
      <w:sz w:val="18"/>
      <w:szCs w:val="20"/>
    </w:rPr>
  </w:style>
  <w:style w:type="paragraph" w:customStyle="1" w:styleId="6C3FABF1A4C742A89FDDE6B1D5B1BBAC4">
    <w:name w:val="6C3FABF1A4C742A89FDDE6B1D5B1BBAC4"/>
    <w:rsid w:val="00D94EA2"/>
    <w:pPr>
      <w:spacing w:before="280" w:after="120"/>
    </w:pPr>
    <w:rPr>
      <w:b/>
      <w:bCs/>
      <w:caps/>
      <w:color w:val="262626" w:themeColor="text1" w:themeTint="D9"/>
      <w:kern w:val="0"/>
      <w:sz w:val="18"/>
      <w:szCs w:val="20"/>
    </w:rPr>
  </w:style>
  <w:style w:type="paragraph" w:customStyle="1" w:styleId="05E7A3B12AE243AAA352102F31BCFF0F4">
    <w:name w:val="05E7A3B12AE243AAA352102F31BCFF0F4"/>
    <w:rsid w:val="00D94EA2"/>
    <w:pPr>
      <w:spacing w:before="280" w:after="120"/>
    </w:pPr>
    <w:rPr>
      <w:b/>
      <w:bCs/>
      <w:caps/>
      <w:color w:val="262626" w:themeColor="text1" w:themeTint="D9"/>
      <w:kern w:val="0"/>
      <w:sz w:val="18"/>
      <w:szCs w:val="20"/>
    </w:rPr>
  </w:style>
  <w:style w:type="paragraph" w:customStyle="1" w:styleId="2EDF04757EE94ED0A0946A5859E6C9724">
    <w:name w:val="2EDF04757EE94ED0A0946A5859E6C9724"/>
    <w:rsid w:val="00D94EA2"/>
    <w:pPr>
      <w:tabs>
        <w:tab w:val="num" w:pos="144"/>
      </w:tabs>
      <w:spacing w:after="80"/>
      <w:ind w:left="144" w:hanging="144"/>
    </w:pPr>
    <w:rPr>
      <w:color w:val="404040" w:themeColor="text1" w:themeTint="BF"/>
      <w:kern w:val="0"/>
      <w:sz w:val="18"/>
      <w:szCs w:val="20"/>
    </w:rPr>
  </w:style>
  <w:style w:type="paragraph" w:customStyle="1" w:styleId="C8F9C1BF4BD34F12911DD365748BED254">
    <w:name w:val="C8F9C1BF4BD34F12911DD365748BED254"/>
    <w:rsid w:val="00D94EA2"/>
    <w:pPr>
      <w:tabs>
        <w:tab w:val="num" w:pos="144"/>
      </w:tabs>
      <w:spacing w:after="80"/>
      <w:ind w:left="144" w:hanging="144"/>
    </w:pPr>
    <w:rPr>
      <w:color w:val="404040" w:themeColor="text1" w:themeTint="BF"/>
      <w:kern w:val="0"/>
      <w:sz w:val="18"/>
      <w:szCs w:val="20"/>
    </w:rPr>
  </w:style>
  <w:style w:type="paragraph" w:customStyle="1" w:styleId="0FD38D5E819A48C08BD9EA485CF98D174">
    <w:name w:val="0FD38D5E819A48C08BD9EA485CF98D174"/>
    <w:rsid w:val="00D94EA2"/>
    <w:pPr>
      <w:tabs>
        <w:tab w:val="num" w:pos="144"/>
      </w:tabs>
      <w:spacing w:after="80"/>
      <w:ind w:left="144" w:hanging="144"/>
    </w:pPr>
    <w:rPr>
      <w:color w:val="404040" w:themeColor="text1" w:themeTint="BF"/>
      <w:kern w:val="0"/>
      <w:sz w:val="18"/>
      <w:szCs w:val="20"/>
    </w:rPr>
  </w:style>
  <w:style w:type="paragraph" w:customStyle="1" w:styleId="1D3845185902457DB8270186975A63244">
    <w:name w:val="1D3845185902457DB8270186975A63244"/>
    <w:rsid w:val="00D94EA2"/>
    <w:pPr>
      <w:tabs>
        <w:tab w:val="num" w:pos="144"/>
      </w:tabs>
      <w:spacing w:after="80"/>
      <w:ind w:left="144" w:hanging="144"/>
    </w:pPr>
    <w:rPr>
      <w:color w:val="404040" w:themeColor="text1" w:themeTint="BF"/>
      <w:kern w:val="0"/>
      <w:sz w:val="18"/>
      <w:szCs w:val="20"/>
    </w:rPr>
  </w:style>
  <w:style w:type="paragraph" w:customStyle="1" w:styleId="B2DD61B60D274153BAD22FD98D57941C4">
    <w:name w:val="B2DD61B60D274153BAD22FD98D57941C4"/>
    <w:rsid w:val="00D94EA2"/>
    <w:pPr>
      <w:tabs>
        <w:tab w:val="num" w:pos="144"/>
      </w:tabs>
      <w:spacing w:after="80"/>
      <w:ind w:left="144" w:hanging="144"/>
    </w:pPr>
    <w:rPr>
      <w:color w:val="404040" w:themeColor="text1" w:themeTint="BF"/>
      <w:kern w:val="0"/>
      <w:sz w:val="18"/>
      <w:szCs w:val="20"/>
    </w:rPr>
  </w:style>
  <w:style w:type="paragraph" w:customStyle="1" w:styleId="19A3B90B9FA14308A79C2A59682408AE4">
    <w:name w:val="19A3B90B9FA14308A79C2A59682408AE4"/>
    <w:rsid w:val="00D94EA2"/>
    <w:pPr>
      <w:spacing w:before="280" w:after="120"/>
    </w:pPr>
    <w:rPr>
      <w:b/>
      <w:bCs/>
      <w:caps/>
      <w:color w:val="262626" w:themeColor="text1" w:themeTint="D9"/>
      <w:kern w:val="0"/>
      <w:sz w:val="18"/>
      <w:szCs w:val="20"/>
    </w:rPr>
  </w:style>
  <w:style w:type="paragraph" w:customStyle="1" w:styleId="BCF0BC5AA6B741EBB2C1BD5B621D05224">
    <w:name w:val="BCF0BC5AA6B741EBB2C1BD5B621D05224"/>
    <w:rsid w:val="00D94EA2"/>
    <w:pPr>
      <w:spacing w:before="280" w:after="120"/>
    </w:pPr>
    <w:rPr>
      <w:b/>
      <w:bCs/>
      <w:caps/>
      <w:color w:val="262626" w:themeColor="text1" w:themeTint="D9"/>
      <w:kern w:val="0"/>
      <w:sz w:val="18"/>
      <w:szCs w:val="20"/>
    </w:rPr>
  </w:style>
  <w:style w:type="paragraph" w:customStyle="1" w:styleId="BFD58D6C42F54BDBAF8EAC80147D77094">
    <w:name w:val="BFD58D6C42F54BDBAF8EAC80147D77094"/>
    <w:rsid w:val="00D94EA2"/>
    <w:pPr>
      <w:spacing w:before="280" w:after="120"/>
    </w:pPr>
    <w:rPr>
      <w:b/>
      <w:bCs/>
      <w:caps/>
      <w:color w:val="262626" w:themeColor="text1" w:themeTint="D9"/>
      <w:kern w:val="0"/>
      <w:sz w:val="18"/>
      <w:szCs w:val="20"/>
    </w:rPr>
  </w:style>
  <w:style w:type="paragraph" w:customStyle="1" w:styleId="5589C0D6FE7F44DF9A4A3FCE3D489D514">
    <w:name w:val="5589C0D6FE7F44DF9A4A3FCE3D489D514"/>
    <w:rsid w:val="00D94EA2"/>
    <w:pPr>
      <w:tabs>
        <w:tab w:val="num" w:pos="144"/>
      </w:tabs>
      <w:spacing w:after="80"/>
      <w:ind w:left="144" w:hanging="144"/>
    </w:pPr>
    <w:rPr>
      <w:color w:val="404040" w:themeColor="text1" w:themeTint="BF"/>
      <w:kern w:val="0"/>
      <w:sz w:val="18"/>
      <w:szCs w:val="20"/>
    </w:rPr>
  </w:style>
  <w:style w:type="paragraph" w:customStyle="1" w:styleId="1BBDAFC0F1C04FAD984114D91BECC95E3">
    <w:name w:val="1BBDAFC0F1C04FAD984114D91BECC95E3"/>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
    <w:name w:val="53968CA836504FFFBCBF2BE25760D171"/>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
    <w:name w:val="F32E5FEB2CAF4608972FBFF5301541ED"/>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
    <w:name w:val="72A97958908E472CA5B5787B5AE58FFE"/>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2E1AE6970614EDCBC2941F80298088D5">
    <w:name w:val="62E1AE6970614EDCBC2941F80298088D5"/>
    <w:rsid w:val="00D94EA2"/>
    <w:pPr>
      <w:tabs>
        <w:tab w:val="num" w:pos="144"/>
      </w:tabs>
      <w:spacing w:after="80"/>
      <w:ind w:left="144" w:hanging="144"/>
    </w:pPr>
    <w:rPr>
      <w:color w:val="404040" w:themeColor="text1" w:themeTint="BF"/>
      <w:kern w:val="0"/>
      <w:sz w:val="18"/>
      <w:szCs w:val="20"/>
    </w:rPr>
  </w:style>
  <w:style w:type="paragraph" w:customStyle="1" w:styleId="8963DAEC7A6B41A1956BC906F43497655">
    <w:name w:val="8963DAEC7A6B41A1956BC906F43497655"/>
    <w:rsid w:val="00D94EA2"/>
    <w:pPr>
      <w:spacing w:before="280" w:after="120"/>
    </w:pPr>
    <w:rPr>
      <w:b/>
      <w:bCs/>
      <w:caps/>
      <w:color w:val="262626" w:themeColor="text1" w:themeTint="D9"/>
      <w:kern w:val="0"/>
      <w:sz w:val="18"/>
      <w:szCs w:val="20"/>
    </w:rPr>
  </w:style>
  <w:style w:type="paragraph" w:customStyle="1" w:styleId="6C3FABF1A4C742A89FDDE6B1D5B1BBAC5">
    <w:name w:val="6C3FABF1A4C742A89FDDE6B1D5B1BBAC5"/>
    <w:rsid w:val="00D94EA2"/>
    <w:pPr>
      <w:spacing w:before="280" w:after="120"/>
    </w:pPr>
    <w:rPr>
      <w:b/>
      <w:bCs/>
      <w:caps/>
      <w:color w:val="262626" w:themeColor="text1" w:themeTint="D9"/>
      <w:kern w:val="0"/>
      <w:sz w:val="18"/>
      <w:szCs w:val="20"/>
    </w:rPr>
  </w:style>
  <w:style w:type="paragraph" w:customStyle="1" w:styleId="05E7A3B12AE243AAA352102F31BCFF0F5">
    <w:name w:val="05E7A3B12AE243AAA352102F31BCFF0F5"/>
    <w:rsid w:val="00D94EA2"/>
    <w:pPr>
      <w:spacing w:before="280" w:after="120"/>
    </w:pPr>
    <w:rPr>
      <w:b/>
      <w:bCs/>
      <w:caps/>
      <w:color w:val="262626" w:themeColor="text1" w:themeTint="D9"/>
      <w:kern w:val="0"/>
      <w:sz w:val="18"/>
      <w:szCs w:val="20"/>
    </w:rPr>
  </w:style>
  <w:style w:type="paragraph" w:customStyle="1" w:styleId="2EDF04757EE94ED0A0946A5859E6C9725">
    <w:name w:val="2EDF04757EE94ED0A0946A5859E6C9725"/>
    <w:rsid w:val="00D94EA2"/>
    <w:pPr>
      <w:tabs>
        <w:tab w:val="num" w:pos="144"/>
      </w:tabs>
      <w:spacing w:after="80"/>
      <w:ind w:left="144" w:hanging="144"/>
    </w:pPr>
    <w:rPr>
      <w:color w:val="404040" w:themeColor="text1" w:themeTint="BF"/>
      <w:kern w:val="0"/>
      <w:sz w:val="18"/>
      <w:szCs w:val="20"/>
    </w:rPr>
  </w:style>
  <w:style w:type="paragraph" w:customStyle="1" w:styleId="C8F9C1BF4BD34F12911DD365748BED255">
    <w:name w:val="C8F9C1BF4BD34F12911DD365748BED255"/>
    <w:rsid w:val="00D94EA2"/>
    <w:pPr>
      <w:tabs>
        <w:tab w:val="num" w:pos="144"/>
      </w:tabs>
      <w:spacing w:after="80"/>
      <w:ind w:left="144" w:hanging="144"/>
    </w:pPr>
    <w:rPr>
      <w:color w:val="404040" w:themeColor="text1" w:themeTint="BF"/>
      <w:kern w:val="0"/>
      <w:sz w:val="18"/>
      <w:szCs w:val="20"/>
    </w:rPr>
  </w:style>
  <w:style w:type="paragraph" w:customStyle="1" w:styleId="0FD38D5E819A48C08BD9EA485CF98D175">
    <w:name w:val="0FD38D5E819A48C08BD9EA485CF98D175"/>
    <w:rsid w:val="00D94EA2"/>
    <w:pPr>
      <w:tabs>
        <w:tab w:val="num" w:pos="144"/>
      </w:tabs>
      <w:spacing w:after="80"/>
      <w:ind w:left="144" w:hanging="144"/>
    </w:pPr>
    <w:rPr>
      <w:color w:val="404040" w:themeColor="text1" w:themeTint="BF"/>
      <w:kern w:val="0"/>
      <w:sz w:val="18"/>
      <w:szCs w:val="20"/>
    </w:rPr>
  </w:style>
  <w:style w:type="paragraph" w:customStyle="1" w:styleId="1D3845185902457DB8270186975A63245">
    <w:name w:val="1D3845185902457DB8270186975A63245"/>
    <w:rsid w:val="00D94EA2"/>
    <w:pPr>
      <w:tabs>
        <w:tab w:val="num" w:pos="144"/>
      </w:tabs>
      <w:spacing w:after="80"/>
      <w:ind w:left="144" w:hanging="144"/>
    </w:pPr>
    <w:rPr>
      <w:color w:val="404040" w:themeColor="text1" w:themeTint="BF"/>
      <w:kern w:val="0"/>
      <w:sz w:val="18"/>
      <w:szCs w:val="20"/>
    </w:rPr>
  </w:style>
  <w:style w:type="paragraph" w:customStyle="1" w:styleId="B2DD61B60D274153BAD22FD98D57941C5">
    <w:name w:val="B2DD61B60D274153BAD22FD98D57941C5"/>
    <w:rsid w:val="00D94EA2"/>
    <w:pPr>
      <w:tabs>
        <w:tab w:val="num" w:pos="144"/>
      </w:tabs>
      <w:spacing w:after="80"/>
      <w:ind w:left="144" w:hanging="144"/>
    </w:pPr>
    <w:rPr>
      <w:color w:val="404040" w:themeColor="text1" w:themeTint="BF"/>
      <w:kern w:val="0"/>
      <w:sz w:val="18"/>
      <w:szCs w:val="20"/>
    </w:rPr>
  </w:style>
  <w:style w:type="paragraph" w:customStyle="1" w:styleId="19A3B90B9FA14308A79C2A59682408AE5">
    <w:name w:val="19A3B90B9FA14308A79C2A59682408AE5"/>
    <w:rsid w:val="00D94EA2"/>
    <w:pPr>
      <w:spacing w:before="280" w:after="120"/>
    </w:pPr>
    <w:rPr>
      <w:b/>
      <w:bCs/>
      <w:caps/>
      <w:color w:val="262626" w:themeColor="text1" w:themeTint="D9"/>
      <w:kern w:val="0"/>
      <w:sz w:val="18"/>
      <w:szCs w:val="20"/>
    </w:rPr>
  </w:style>
  <w:style w:type="paragraph" w:customStyle="1" w:styleId="BCF0BC5AA6B741EBB2C1BD5B621D05225">
    <w:name w:val="BCF0BC5AA6B741EBB2C1BD5B621D05225"/>
    <w:rsid w:val="00D94EA2"/>
    <w:pPr>
      <w:spacing w:before="280" w:after="120"/>
    </w:pPr>
    <w:rPr>
      <w:b/>
      <w:bCs/>
      <w:caps/>
      <w:color w:val="262626" w:themeColor="text1" w:themeTint="D9"/>
      <w:kern w:val="0"/>
      <w:sz w:val="18"/>
      <w:szCs w:val="20"/>
    </w:rPr>
  </w:style>
  <w:style w:type="paragraph" w:customStyle="1" w:styleId="BFD58D6C42F54BDBAF8EAC80147D77095">
    <w:name w:val="BFD58D6C42F54BDBAF8EAC80147D77095"/>
    <w:rsid w:val="00D94EA2"/>
    <w:pPr>
      <w:spacing w:before="280" w:after="120"/>
    </w:pPr>
    <w:rPr>
      <w:b/>
      <w:bCs/>
      <w:caps/>
      <w:color w:val="262626" w:themeColor="text1" w:themeTint="D9"/>
      <w:kern w:val="0"/>
      <w:sz w:val="18"/>
      <w:szCs w:val="20"/>
    </w:rPr>
  </w:style>
  <w:style w:type="paragraph" w:customStyle="1" w:styleId="5589C0D6FE7F44DF9A4A3FCE3D489D515">
    <w:name w:val="5589C0D6FE7F44DF9A4A3FCE3D489D515"/>
    <w:rsid w:val="00D94EA2"/>
    <w:pPr>
      <w:tabs>
        <w:tab w:val="num" w:pos="144"/>
      </w:tabs>
      <w:spacing w:after="80"/>
      <w:ind w:left="144" w:hanging="144"/>
    </w:pPr>
    <w:rPr>
      <w:color w:val="404040" w:themeColor="text1" w:themeTint="BF"/>
      <w:kern w:val="0"/>
      <w:sz w:val="18"/>
      <w:szCs w:val="20"/>
    </w:rPr>
  </w:style>
  <w:style w:type="paragraph" w:customStyle="1" w:styleId="1BBDAFC0F1C04FAD984114D91BECC95E4">
    <w:name w:val="1BBDAFC0F1C04FAD984114D91BECC95E4"/>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1">
    <w:name w:val="53968CA836504FFFBCBF2BE25760D1711"/>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1">
    <w:name w:val="F32E5FEB2CAF4608972FBFF5301541ED1"/>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1">
    <w:name w:val="72A97958908E472CA5B5787B5AE58FFE1"/>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
    <w:name w:val="E0F30AE2B4B044108A821A81F3762B21"/>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2E1AE6970614EDCBC2941F80298088D6">
    <w:name w:val="62E1AE6970614EDCBC2941F80298088D6"/>
    <w:rsid w:val="00D94EA2"/>
    <w:pPr>
      <w:tabs>
        <w:tab w:val="num" w:pos="144"/>
      </w:tabs>
      <w:spacing w:after="80"/>
      <w:ind w:left="144" w:hanging="144"/>
    </w:pPr>
    <w:rPr>
      <w:color w:val="404040" w:themeColor="text1" w:themeTint="BF"/>
      <w:kern w:val="0"/>
      <w:sz w:val="18"/>
      <w:szCs w:val="20"/>
    </w:rPr>
  </w:style>
  <w:style w:type="paragraph" w:customStyle="1" w:styleId="8963DAEC7A6B41A1956BC906F43497656">
    <w:name w:val="8963DAEC7A6B41A1956BC906F43497656"/>
    <w:rsid w:val="00D94EA2"/>
    <w:pPr>
      <w:spacing w:before="280" w:after="120"/>
    </w:pPr>
    <w:rPr>
      <w:b/>
      <w:bCs/>
      <w:caps/>
      <w:color w:val="262626" w:themeColor="text1" w:themeTint="D9"/>
      <w:kern w:val="0"/>
      <w:sz w:val="18"/>
      <w:szCs w:val="20"/>
    </w:rPr>
  </w:style>
  <w:style w:type="paragraph" w:customStyle="1" w:styleId="6C3FABF1A4C742A89FDDE6B1D5B1BBAC6">
    <w:name w:val="6C3FABF1A4C742A89FDDE6B1D5B1BBAC6"/>
    <w:rsid w:val="00D94EA2"/>
    <w:pPr>
      <w:spacing w:before="280" w:after="120"/>
    </w:pPr>
    <w:rPr>
      <w:b/>
      <w:bCs/>
      <w:caps/>
      <w:color w:val="262626" w:themeColor="text1" w:themeTint="D9"/>
      <w:kern w:val="0"/>
      <w:sz w:val="18"/>
      <w:szCs w:val="20"/>
    </w:rPr>
  </w:style>
  <w:style w:type="paragraph" w:customStyle="1" w:styleId="05E7A3B12AE243AAA352102F31BCFF0F6">
    <w:name w:val="05E7A3B12AE243AAA352102F31BCFF0F6"/>
    <w:rsid w:val="00D94EA2"/>
    <w:pPr>
      <w:spacing w:before="280" w:after="120"/>
    </w:pPr>
    <w:rPr>
      <w:b/>
      <w:bCs/>
      <w:caps/>
      <w:color w:val="262626" w:themeColor="text1" w:themeTint="D9"/>
      <w:kern w:val="0"/>
      <w:sz w:val="18"/>
      <w:szCs w:val="20"/>
    </w:rPr>
  </w:style>
  <w:style w:type="paragraph" w:customStyle="1" w:styleId="2EDF04757EE94ED0A0946A5859E6C9726">
    <w:name w:val="2EDF04757EE94ED0A0946A5859E6C9726"/>
    <w:rsid w:val="00D94EA2"/>
    <w:pPr>
      <w:tabs>
        <w:tab w:val="num" w:pos="144"/>
      </w:tabs>
      <w:spacing w:after="80"/>
      <w:ind w:left="144" w:hanging="144"/>
    </w:pPr>
    <w:rPr>
      <w:color w:val="404040" w:themeColor="text1" w:themeTint="BF"/>
      <w:kern w:val="0"/>
      <w:sz w:val="18"/>
      <w:szCs w:val="20"/>
    </w:rPr>
  </w:style>
  <w:style w:type="paragraph" w:customStyle="1" w:styleId="C8F9C1BF4BD34F12911DD365748BED256">
    <w:name w:val="C8F9C1BF4BD34F12911DD365748BED256"/>
    <w:rsid w:val="00D94EA2"/>
    <w:pPr>
      <w:tabs>
        <w:tab w:val="num" w:pos="144"/>
      </w:tabs>
      <w:spacing w:after="80"/>
      <w:ind w:left="144" w:hanging="144"/>
    </w:pPr>
    <w:rPr>
      <w:color w:val="404040" w:themeColor="text1" w:themeTint="BF"/>
      <w:kern w:val="0"/>
      <w:sz w:val="18"/>
      <w:szCs w:val="20"/>
    </w:rPr>
  </w:style>
  <w:style w:type="paragraph" w:customStyle="1" w:styleId="0FD38D5E819A48C08BD9EA485CF98D176">
    <w:name w:val="0FD38D5E819A48C08BD9EA485CF98D176"/>
    <w:rsid w:val="00D94EA2"/>
    <w:pPr>
      <w:tabs>
        <w:tab w:val="num" w:pos="144"/>
      </w:tabs>
      <w:spacing w:after="80"/>
      <w:ind w:left="144" w:hanging="144"/>
    </w:pPr>
    <w:rPr>
      <w:color w:val="404040" w:themeColor="text1" w:themeTint="BF"/>
      <w:kern w:val="0"/>
      <w:sz w:val="18"/>
      <w:szCs w:val="20"/>
    </w:rPr>
  </w:style>
  <w:style w:type="paragraph" w:customStyle="1" w:styleId="1D3845185902457DB8270186975A63246">
    <w:name w:val="1D3845185902457DB8270186975A63246"/>
    <w:rsid w:val="00D94EA2"/>
    <w:pPr>
      <w:tabs>
        <w:tab w:val="num" w:pos="144"/>
      </w:tabs>
      <w:spacing w:after="80"/>
      <w:ind w:left="144" w:hanging="144"/>
    </w:pPr>
    <w:rPr>
      <w:color w:val="404040" w:themeColor="text1" w:themeTint="BF"/>
      <w:kern w:val="0"/>
      <w:sz w:val="18"/>
      <w:szCs w:val="20"/>
    </w:rPr>
  </w:style>
  <w:style w:type="paragraph" w:customStyle="1" w:styleId="B2DD61B60D274153BAD22FD98D57941C6">
    <w:name w:val="B2DD61B60D274153BAD22FD98D57941C6"/>
    <w:rsid w:val="00D94EA2"/>
    <w:pPr>
      <w:tabs>
        <w:tab w:val="num" w:pos="144"/>
      </w:tabs>
      <w:spacing w:after="80"/>
      <w:ind w:left="144" w:hanging="144"/>
    </w:pPr>
    <w:rPr>
      <w:color w:val="404040" w:themeColor="text1" w:themeTint="BF"/>
      <w:kern w:val="0"/>
      <w:sz w:val="18"/>
      <w:szCs w:val="20"/>
    </w:rPr>
  </w:style>
  <w:style w:type="paragraph" w:customStyle="1" w:styleId="19A3B90B9FA14308A79C2A59682408AE6">
    <w:name w:val="19A3B90B9FA14308A79C2A59682408AE6"/>
    <w:rsid w:val="00D94EA2"/>
    <w:pPr>
      <w:spacing w:before="280" w:after="120"/>
    </w:pPr>
    <w:rPr>
      <w:b/>
      <w:bCs/>
      <w:caps/>
      <w:color w:val="262626" w:themeColor="text1" w:themeTint="D9"/>
      <w:kern w:val="0"/>
      <w:sz w:val="18"/>
      <w:szCs w:val="20"/>
    </w:rPr>
  </w:style>
  <w:style w:type="paragraph" w:customStyle="1" w:styleId="BCF0BC5AA6B741EBB2C1BD5B621D05226">
    <w:name w:val="BCF0BC5AA6B741EBB2C1BD5B621D05226"/>
    <w:rsid w:val="00D94EA2"/>
    <w:pPr>
      <w:spacing w:before="280" w:after="120"/>
    </w:pPr>
    <w:rPr>
      <w:b/>
      <w:bCs/>
      <w:caps/>
      <w:color w:val="262626" w:themeColor="text1" w:themeTint="D9"/>
      <w:kern w:val="0"/>
      <w:sz w:val="18"/>
      <w:szCs w:val="20"/>
    </w:rPr>
  </w:style>
  <w:style w:type="paragraph" w:customStyle="1" w:styleId="BFD58D6C42F54BDBAF8EAC80147D77096">
    <w:name w:val="BFD58D6C42F54BDBAF8EAC80147D77096"/>
    <w:rsid w:val="00D94EA2"/>
    <w:pPr>
      <w:spacing w:before="280" w:after="120"/>
    </w:pPr>
    <w:rPr>
      <w:b/>
      <w:bCs/>
      <w:caps/>
      <w:color w:val="262626" w:themeColor="text1" w:themeTint="D9"/>
      <w:kern w:val="0"/>
      <w:sz w:val="18"/>
      <w:szCs w:val="20"/>
    </w:rPr>
  </w:style>
  <w:style w:type="paragraph" w:customStyle="1" w:styleId="5589C0D6FE7F44DF9A4A3FCE3D489D516">
    <w:name w:val="5589C0D6FE7F44DF9A4A3FCE3D489D516"/>
    <w:rsid w:val="00D94EA2"/>
    <w:pPr>
      <w:tabs>
        <w:tab w:val="num" w:pos="144"/>
      </w:tabs>
      <w:spacing w:after="80"/>
      <w:ind w:left="144" w:hanging="144"/>
    </w:pPr>
    <w:rPr>
      <w:color w:val="404040" w:themeColor="text1" w:themeTint="BF"/>
      <w:kern w:val="0"/>
      <w:sz w:val="18"/>
      <w:szCs w:val="20"/>
    </w:rPr>
  </w:style>
  <w:style w:type="paragraph" w:customStyle="1" w:styleId="1BBDAFC0F1C04FAD984114D91BECC95E5">
    <w:name w:val="1BBDAFC0F1C04FAD984114D91BECC95E5"/>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2">
    <w:name w:val="53968CA836504FFFBCBF2BE25760D1712"/>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2">
    <w:name w:val="F32E5FEB2CAF4608972FBFF5301541ED2"/>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2">
    <w:name w:val="72A97958908E472CA5B5787B5AE58FFE2"/>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1">
    <w:name w:val="E0F30AE2B4B044108A821A81F3762B211"/>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2E1AE6970614EDCBC2941F80298088D7">
    <w:name w:val="62E1AE6970614EDCBC2941F80298088D7"/>
    <w:rsid w:val="00D94EA2"/>
    <w:pPr>
      <w:tabs>
        <w:tab w:val="num" w:pos="144"/>
      </w:tabs>
      <w:spacing w:after="80"/>
      <w:ind w:left="144" w:hanging="144"/>
    </w:pPr>
    <w:rPr>
      <w:color w:val="404040" w:themeColor="text1" w:themeTint="BF"/>
      <w:kern w:val="0"/>
      <w:sz w:val="18"/>
      <w:szCs w:val="20"/>
    </w:rPr>
  </w:style>
  <w:style w:type="paragraph" w:customStyle="1" w:styleId="8963DAEC7A6B41A1956BC906F43497657">
    <w:name w:val="8963DAEC7A6B41A1956BC906F43497657"/>
    <w:rsid w:val="00D94EA2"/>
    <w:pPr>
      <w:spacing w:before="280" w:after="120"/>
    </w:pPr>
    <w:rPr>
      <w:b/>
      <w:bCs/>
      <w:caps/>
      <w:color w:val="262626" w:themeColor="text1" w:themeTint="D9"/>
      <w:kern w:val="0"/>
      <w:sz w:val="18"/>
      <w:szCs w:val="20"/>
    </w:rPr>
  </w:style>
  <w:style w:type="paragraph" w:customStyle="1" w:styleId="6C3FABF1A4C742A89FDDE6B1D5B1BBAC7">
    <w:name w:val="6C3FABF1A4C742A89FDDE6B1D5B1BBAC7"/>
    <w:rsid w:val="00D94EA2"/>
    <w:pPr>
      <w:spacing w:before="280" w:after="120"/>
    </w:pPr>
    <w:rPr>
      <w:b/>
      <w:bCs/>
      <w:caps/>
      <w:color w:val="262626" w:themeColor="text1" w:themeTint="D9"/>
      <w:kern w:val="0"/>
      <w:sz w:val="18"/>
      <w:szCs w:val="20"/>
    </w:rPr>
  </w:style>
  <w:style w:type="paragraph" w:customStyle="1" w:styleId="05E7A3B12AE243AAA352102F31BCFF0F7">
    <w:name w:val="05E7A3B12AE243AAA352102F31BCFF0F7"/>
    <w:rsid w:val="00D94EA2"/>
    <w:pPr>
      <w:spacing w:before="280" w:after="120"/>
    </w:pPr>
    <w:rPr>
      <w:b/>
      <w:bCs/>
      <w:caps/>
      <w:color w:val="262626" w:themeColor="text1" w:themeTint="D9"/>
      <w:kern w:val="0"/>
      <w:sz w:val="18"/>
      <w:szCs w:val="20"/>
    </w:rPr>
  </w:style>
  <w:style w:type="paragraph" w:customStyle="1" w:styleId="2EDF04757EE94ED0A0946A5859E6C9727">
    <w:name w:val="2EDF04757EE94ED0A0946A5859E6C9727"/>
    <w:rsid w:val="00D94EA2"/>
    <w:pPr>
      <w:tabs>
        <w:tab w:val="num" w:pos="144"/>
      </w:tabs>
      <w:spacing w:after="80"/>
      <w:ind w:left="144" w:hanging="144"/>
    </w:pPr>
    <w:rPr>
      <w:color w:val="404040" w:themeColor="text1" w:themeTint="BF"/>
      <w:kern w:val="0"/>
      <w:sz w:val="18"/>
      <w:szCs w:val="20"/>
    </w:rPr>
  </w:style>
  <w:style w:type="paragraph" w:customStyle="1" w:styleId="C8F9C1BF4BD34F12911DD365748BED257">
    <w:name w:val="C8F9C1BF4BD34F12911DD365748BED257"/>
    <w:rsid w:val="00D94EA2"/>
    <w:pPr>
      <w:tabs>
        <w:tab w:val="num" w:pos="144"/>
      </w:tabs>
      <w:spacing w:after="80"/>
      <w:ind w:left="144" w:hanging="144"/>
    </w:pPr>
    <w:rPr>
      <w:color w:val="404040" w:themeColor="text1" w:themeTint="BF"/>
      <w:kern w:val="0"/>
      <w:sz w:val="18"/>
      <w:szCs w:val="20"/>
    </w:rPr>
  </w:style>
  <w:style w:type="paragraph" w:customStyle="1" w:styleId="0FD38D5E819A48C08BD9EA485CF98D177">
    <w:name w:val="0FD38D5E819A48C08BD9EA485CF98D177"/>
    <w:rsid w:val="00D94EA2"/>
    <w:pPr>
      <w:tabs>
        <w:tab w:val="num" w:pos="144"/>
      </w:tabs>
      <w:spacing w:after="80"/>
      <w:ind w:left="144" w:hanging="144"/>
    </w:pPr>
    <w:rPr>
      <w:color w:val="404040" w:themeColor="text1" w:themeTint="BF"/>
      <w:kern w:val="0"/>
      <w:sz w:val="18"/>
      <w:szCs w:val="20"/>
    </w:rPr>
  </w:style>
  <w:style w:type="paragraph" w:customStyle="1" w:styleId="1D3845185902457DB8270186975A63247">
    <w:name w:val="1D3845185902457DB8270186975A63247"/>
    <w:rsid w:val="00D94EA2"/>
    <w:pPr>
      <w:tabs>
        <w:tab w:val="num" w:pos="144"/>
      </w:tabs>
      <w:spacing w:after="80"/>
      <w:ind w:left="144" w:hanging="144"/>
    </w:pPr>
    <w:rPr>
      <w:color w:val="404040" w:themeColor="text1" w:themeTint="BF"/>
      <w:kern w:val="0"/>
      <w:sz w:val="18"/>
      <w:szCs w:val="20"/>
    </w:rPr>
  </w:style>
  <w:style w:type="paragraph" w:customStyle="1" w:styleId="B2DD61B60D274153BAD22FD98D57941C7">
    <w:name w:val="B2DD61B60D274153BAD22FD98D57941C7"/>
    <w:rsid w:val="00D94EA2"/>
    <w:pPr>
      <w:tabs>
        <w:tab w:val="num" w:pos="144"/>
      </w:tabs>
      <w:spacing w:after="80"/>
      <w:ind w:left="144" w:hanging="144"/>
    </w:pPr>
    <w:rPr>
      <w:color w:val="404040" w:themeColor="text1" w:themeTint="BF"/>
      <w:kern w:val="0"/>
      <w:sz w:val="18"/>
      <w:szCs w:val="20"/>
    </w:rPr>
  </w:style>
  <w:style w:type="paragraph" w:customStyle="1" w:styleId="19A3B90B9FA14308A79C2A59682408AE7">
    <w:name w:val="19A3B90B9FA14308A79C2A59682408AE7"/>
    <w:rsid w:val="00D94EA2"/>
    <w:pPr>
      <w:spacing w:before="280" w:after="120"/>
    </w:pPr>
    <w:rPr>
      <w:b/>
      <w:bCs/>
      <w:caps/>
      <w:color w:val="262626" w:themeColor="text1" w:themeTint="D9"/>
      <w:kern w:val="0"/>
      <w:sz w:val="18"/>
      <w:szCs w:val="20"/>
    </w:rPr>
  </w:style>
  <w:style w:type="paragraph" w:customStyle="1" w:styleId="BCF0BC5AA6B741EBB2C1BD5B621D05227">
    <w:name w:val="BCF0BC5AA6B741EBB2C1BD5B621D05227"/>
    <w:rsid w:val="00D94EA2"/>
    <w:pPr>
      <w:spacing w:before="280" w:after="120"/>
    </w:pPr>
    <w:rPr>
      <w:b/>
      <w:bCs/>
      <w:caps/>
      <w:color w:val="262626" w:themeColor="text1" w:themeTint="D9"/>
      <w:kern w:val="0"/>
      <w:sz w:val="18"/>
      <w:szCs w:val="20"/>
    </w:rPr>
  </w:style>
  <w:style w:type="paragraph" w:customStyle="1" w:styleId="BFD58D6C42F54BDBAF8EAC80147D77097">
    <w:name w:val="BFD58D6C42F54BDBAF8EAC80147D77097"/>
    <w:rsid w:val="00D94EA2"/>
    <w:pPr>
      <w:spacing w:before="280" w:after="120"/>
    </w:pPr>
    <w:rPr>
      <w:b/>
      <w:bCs/>
      <w:caps/>
      <w:color w:val="262626" w:themeColor="text1" w:themeTint="D9"/>
      <w:kern w:val="0"/>
      <w:sz w:val="18"/>
      <w:szCs w:val="20"/>
    </w:rPr>
  </w:style>
  <w:style w:type="paragraph" w:customStyle="1" w:styleId="5589C0D6FE7F44DF9A4A3FCE3D489D517">
    <w:name w:val="5589C0D6FE7F44DF9A4A3FCE3D489D517"/>
    <w:rsid w:val="00D94EA2"/>
    <w:pPr>
      <w:tabs>
        <w:tab w:val="num" w:pos="144"/>
      </w:tabs>
      <w:spacing w:after="80"/>
      <w:ind w:left="144" w:hanging="144"/>
    </w:pPr>
    <w:rPr>
      <w:color w:val="404040" w:themeColor="text1" w:themeTint="BF"/>
      <w:kern w:val="0"/>
      <w:sz w:val="18"/>
      <w:szCs w:val="20"/>
    </w:rPr>
  </w:style>
  <w:style w:type="paragraph" w:customStyle="1" w:styleId="1BBDAFC0F1C04FAD984114D91BECC95E6">
    <w:name w:val="1BBDAFC0F1C04FAD984114D91BECC95E6"/>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3">
    <w:name w:val="53968CA836504FFFBCBF2BE25760D1713"/>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3">
    <w:name w:val="F32E5FEB2CAF4608972FBFF5301541ED3"/>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3">
    <w:name w:val="72A97958908E472CA5B5787B5AE58FFE3"/>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2">
    <w:name w:val="E0F30AE2B4B044108A821A81F3762B212"/>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
    <w:name w:val="677C1FE21F0544B2ABE888DC48D201C2"/>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2E1AE6970614EDCBC2941F80298088D8">
    <w:name w:val="62E1AE6970614EDCBC2941F80298088D8"/>
    <w:rsid w:val="00D94EA2"/>
    <w:pPr>
      <w:tabs>
        <w:tab w:val="num" w:pos="144"/>
      </w:tabs>
      <w:spacing w:after="80"/>
      <w:ind w:left="144" w:hanging="144"/>
    </w:pPr>
    <w:rPr>
      <w:color w:val="404040" w:themeColor="text1" w:themeTint="BF"/>
      <w:kern w:val="0"/>
      <w:sz w:val="18"/>
      <w:szCs w:val="20"/>
    </w:rPr>
  </w:style>
  <w:style w:type="paragraph" w:customStyle="1" w:styleId="8963DAEC7A6B41A1956BC906F43497658">
    <w:name w:val="8963DAEC7A6B41A1956BC906F43497658"/>
    <w:rsid w:val="00D94EA2"/>
    <w:pPr>
      <w:spacing w:before="280" w:after="120"/>
    </w:pPr>
    <w:rPr>
      <w:b/>
      <w:bCs/>
      <w:caps/>
      <w:color w:val="262626" w:themeColor="text1" w:themeTint="D9"/>
      <w:kern w:val="0"/>
      <w:sz w:val="18"/>
      <w:szCs w:val="20"/>
    </w:rPr>
  </w:style>
  <w:style w:type="paragraph" w:customStyle="1" w:styleId="6C3FABF1A4C742A89FDDE6B1D5B1BBAC8">
    <w:name w:val="6C3FABF1A4C742A89FDDE6B1D5B1BBAC8"/>
    <w:rsid w:val="00D94EA2"/>
    <w:pPr>
      <w:spacing w:before="280" w:after="120"/>
    </w:pPr>
    <w:rPr>
      <w:b/>
      <w:bCs/>
      <w:caps/>
      <w:color w:val="262626" w:themeColor="text1" w:themeTint="D9"/>
      <w:kern w:val="0"/>
      <w:sz w:val="18"/>
      <w:szCs w:val="20"/>
    </w:rPr>
  </w:style>
  <w:style w:type="paragraph" w:customStyle="1" w:styleId="05E7A3B12AE243AAA352102F31BCFF0F8">
    <w:name w:val="05E7A3B12AE243AAA352102F31BCFF0F8"/>
    <w:rsid w:val="00D94EA2"/>
    <w:pPr>
      <w:spacing w:before="280" w:after="120"/>
    </w:pPr>
    <w:rPr>
      <w:b/>
      <w:bCs/>
      <w:caps/>
      <w:color w:val="262626" w:themeColor="text1" w:themeTint="D9"/>
      <w:kern w:val="0"/>
      <w:sz w:val="18"/>
      <w:szCs w:val="20"/>
    </w:rPr>
  </w:style>
  <w:style w:type="paragraph" w:customStyle="1" w:styleId="2EDF04757EE94ED0A0946A5859E6C9728">
    <w:name w:val="2EDF04757EE94ED0A0946A5859E6C9728"/>
    <w:rsid w:val="00D94EA2"/>
    <w:pPr>
      <w:tabs>
        <w:tab w:val="num" w:pos="144"/>
      </w:tabs>
      <w:spacing w:after="80"/>
      <w:ind w:left="144" w:hanging="144"/>
    </w:pPr>
    <w:rPr>
      <w:color w:val="404040" w:themeColor="text1" w:themeTint="BF"/>
      <w:kern w:val="0"/>
      <w:sz w:val="18"/>
      <w:szCs w:val="20"/>
    </w:rPr>
  </w:style>
  <w:style w:type="paragraph" w:customStyle="1" w:styleId="C8F9C1BF4BD34F12911DD365748BED258">
    <w:name w:val="C8F9C1BF4BD34F12911DD365748BED258"/>
    <w:rsid w:val="00D94EA2"/>
    <w:pPr>
      <w:tabs>
        <w:tab w:val="num" w:pos="144"/>
      </w:tabs>
      <w:spacing w:after="80"/>
      <w:ind w:left="144" w:hanging="144"/>
    </w:pPr>
    <w:rPr>
      <w:color w:val="404040" w:themeColor="text1" w:themeTint="BF"/>
      <w:kern w:val="0"/>
      <w:sz w:val="18"/>
      <w:szCs w:val="20"/>
    </w:rPr>
  </w:style>
  <w:style w:type="paragraph" w:customStyle="1" w:styleId="0FD38D5E819A48C08BD9EA485CF98D178">
    <w:name w:val="0FD38D5E819A48C08BD9EA485CF98D178"/>
    <w:rsid w:val="00D94EA2"/>
    <w:pPr>
      <w:tabs>
        <w:tab w:val="num" w:pos="144"/>
      </w:tabs>
      <w:spacing w:after="80"/>
      <w:ind w:left="144" w:hanging="144"/>
    </w:pPr>
    <w:rPr>
      <w:color w:val="404040" w:themeColor="text1" w:themeTint="BF"/>
      <w:kern w:val="0"/>
      <w:sz w:val="18"/>
      <w:szCs w:val="20"/>
    </w:rPr>
  </w:style>
  <w:style w:type="paragraph" w:customStyle="1" w:styleId="1D3845185902457DB8270186975A63248">
    <w:name w:val="1D3845185902457DB8270186975A63248"/>
    <w:rsid w:val="00D94EA2"/>
    <w:pPr>
      <w:tabs>
        <w:tab w:val="num" w:pos="144"/>
      </w:tabs>
      <w:spacing w:after="80"/>
      <w:ind w:left="144" w:hanging="144"/>
    </w:pPr>
    <w:rPr>
      <w:color w:val="404040" w:themeColor="text1" w:themeTint="BF"/>
      <w:kern w:val="0"/>
      <w:sz w:val="18"/>
      <w:szCs w:val="20"/>
    </w:rPr>
  </w:style>
  <w:style w:type="paragraph" w:customStyle="1" w:styleId="B2DD61B60D274153BAD22FD98D57941C8">
    <w:name w:val="B2DD61B60D274153BAD22FD98D57941C8"/>
    <w:rsid w:val="00D94EA2"/>
    <w:pPr>
      <w:tabs>
        <w:tab w:val="num" w:pos="144"/>
      </w:tabs>
      <w:spacing w:after="80"/>
      <w:ind w:left="144" w:hanging="144"/>
    </w:pPr>
    <w:rPr>
      <w:color w:val="404040" w:themeColor="text1" w:themeTint="BF"/>
      <w:kern w:val="0"/>
      <w:sz w:val="18"/>
      <w:szCs w:val="20"/>
    </w:rPr>
  </w:style>
  <w:style w:type="paragraph" w:customStyle="1" w:styleId="19A3B90B9FA14308A79C2A59682408AE8">
    <w:name w:val="19A3B90B9FA14308A79C2A59682408AE8"/>
    <w:rsid w:val="00D94EA2"/>
    <w:pPr>
      <w:spacing w:before="280" w:after="120"/>
    </w:pPr>
    <w:rPr>
      <w:b/>
      <w:bCs/>
      <w:caps/>
      <w:color w:val="262626" w:themeColor="text1" w:themeTint="D9"/>
      <w:kern w:val="0"/>
      <w:sz w:val="18"/>
      <w:szCs w:val="20"/>
    </w:rPr>
  </w:style>
  <w:style w:type="paragraph" w:customStyle="1" w:styleId="BCF0BC5AA6B741EBB2C1BD5B621D05228">
    <w:name w:val="BCF0BC5AA6B741EBB2C1BD5B621D05228"/>
    <w:rsid w:val="00D94EA2"/>
    <w:pPr>
      <w:spacing w:before="280" w:after="120"/>
    </w:pPr>
    <w:rPr>
      <w:b/>
      <w:bCs/>
      <w:caps/>
      <w:color w:val="262626" w:themeColor="text1" w:themeTint="D9"/>
      <w:kern w:val="0"/>
      <w:sz w:val="18"/>
      <w:szCs w:val="20"/>
    </w:rPr>
  </w:style>
  <w:style w:type="paragraph" w:customStyle="1" w:styleId="BFD58D6C42F54BDBAF8EAC80147D77098">
    <w:name w:val="BFD58D6C42F54BDBAF8EAC80147D77098"/>
    <w:rsid w:val="00D94EA2"/>
    <w:pPr>
      <w:spacing w:before="280" w:after="120"/>
    </w:pPr>
    <w:rPr>
      <w:b/>
      <w:bCs/>
      <w:caps/>
      <w:color w:val="262626" w:themeColor="text1" w:themeTint="D9"/>
      <w:kern w:val="0"/>
      <w:sz w:val="18"/>
      <w:szCs w:val="20"/>
    </w:rPr>
  </w:style>
  <w:style w:type="paragraph" w:customStyle="1" w:styleId="5589C0D6FE7F44DF9A4A3FCE3D489D518">
    <w:name w:val="5589C0D6FE7F44DF9A4A3FCE3D489D518"/>
    <w:rsid w:val="00D94EA2"/>
    <w:pPr>
      <w:tabs>
        <w:tab w:val="num" w:pos="144"/>
      </w:tabs>
      <w:spacing w:after="80"/>
      <w:ind w:left="144" w:hanging="144"/>
    </w:pPr>
    <w:rPr>
      <w:color w:val="404040" w:themeColor="text1" w:themeTint="BF"/>
      <w:kern w:val="0"/>
      <w:sz w:val="18"/>
      <w:szCs w:val="20"/>
    </w:rPr>
  </w:style>
  <w:style w:type="paragraph" w:customStyle="1" w:styleId="1BBDAFC0F1C04FAD984114D91BECC95E7">
    <w:name w:val="1BBDAFC0F1C04FAD984114D91BECC95E7"/>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4">
    <w:name w:val="53968CA836504FFFBCBF2BE25760D1714"/>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4">
    <w:name w:val="F32E5FEB2CAF4608972FBFF5301541ED4"/>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4">
    <w:name w:val="72A97958908E472CA5B5787B5AE58FFE4"/>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3">
    <w:name w:val="E0F30AE2B4B044108A821A81F3762B213"/>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1">
    <w:name w:val="677C1FE21F0544B2ABE888DC48D201C21"/>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2E1AE6970614EDCBC2941F80298088D9">
    <w:name w:val="62E1AE6970614EDCBC2941F80298088D9"/>
    <w:rsid w:val="00D94EA2"/>
    <w:pPr>
      <w:tabs>
        <w:tab w:val="num" w:pos="144"/>
      </w:tabs>
      <w:spacing w:after="80"/>
      <w:ind w:left="144" w:hanging="144"/>
    </w:pPr>
    <w:rPr>
      <w:color w:val="404040" w:themeColor="text1" w:themeTint="BF"/>
      <w:kern w:val="0"/>
      <w:sz w:val="18"/>
      <w:szCs w:val="20"/>
    </w:rPr>
  </w:style>
  <w:style w:type="paragraph" w:customStyle="1" w:styleId="8963DAEC7A6B41A1956BC906F43497659">
    <w:name w:val="8963DAEC7A6B41A1956BC906F43497659"/>
    <w:rsid w:val="00D94EA2"/>
    <w:pPr>
      <w:spacing w:before="280" w:after="120"/>
    </w:pPr>
    <w:rPr>
      <w:b/>
      <w:bCs/>
      <w:caps/>
      <w:color w:val="262626" w:themeColor="text1" w:themeTint="D9"/>
      <w:kern w:val="0"/>
      <w:sz w:val="18"/>
      <w:szCs w:val="20"/>
    </w:rPr>
  </w:style>
  <w:style w:type="paragraph" w:customStyle="1" w:styleId="6C3FABF1A4C742A89FDDE6B1D5B1BBAC9">
    <w:name w:val="6C3FABF1A4C742A89FDDE6B1D5B1BBAC9"/>
    <w:rsid w:val="00D94EA2"/>
    <w:pPr>
      <w:spacing w:before="280" w:after="120"/>
    </w:pPr>
    <w:rPr>
      <w:b/>
      <w:bCs/>
      <w:caps/>
      <w:color w:val="262626" w:themeColor="text1" w:themeTint="D9"/>
      <w:kern w:val="0"/>
      <w:sz w:val="18"/>
      <w:szCs w:val="20"/>
    </w:rPr>
  </w:style>
  <w:style w:type="paragraph" w:customStyle="1" w:styleId="05E7A3B12AE243AAA352102F31BCFF0F9">
    <w:name w:val="05E7A3B12AE243AAA352102F31BCFF0F9"/>
    <w:rsid w:val="00D94EA2"/>
    <w:pPr>
      <w:spacing w:before="280" w:after="120"/>
    </w:pPr>
    <w:rPr>
      <w:b/>
      <w:bCs/>
      <w:caps/>
      <w:color w:val="262626" w:themeColor="text1" w:themeTint="D9"/>
      <w:kern w:val="0"/>
      <w:sz w:val="18"/>
      <w:szCs w:val="20"/>
    </w:rPr>
  </w:style>
  <w:style w:type="paragraph" w:customStyle="1" w:styleId="2EDF04757EE94ED0A0946A5859E6C9729">
    <w:name w:val="2EDF04757EE94ED0A0946A5859E6C9729"/>
    <w:rsid w:val="00D94EA2"/>
    <w:pPr>
      <w:tabs>
        <w:tab w:val="num" w:pos="144"/>
      </w:tabs>
      <w:spacing w:after="80"/>
      <w:ind w:left="144" w:hanging="144"/>
    </w:pPr>
    <w:rPr>
      <w:color w:val="404040" w:themeColor="text1" w:themeTint="BF"/>
      <w:kern w:val="0"/>
      <w:sz w:val="18"/>
      <w:szCs w:val="20"/>
    </w:rPr>
  </w:style>
  <w:style w:type="paragraph" w:customStyle="1" w:styleId="C8F9C1BF4BD34F12911DD365748BED259">
    <w:name w:val="C8F9C1BF4BD34F12911DD365748BED259"/>
    <w:rsid w:val="00D94EA2"/>
    <w:pPr>
      <w:tabs>
        <w:tab w:val="num" w:pos="144"/>
      </w:tabs>
      <w:spacing w:after="80"/>
      <w:ind w:left="144" w:hanging="144"/>
    </w:pPr>
    <w:rPr>
      <w:color w:val="404040" w:themeColor="text1" w:themeTint="BF"/>
      <w:kern w:val="0"/>
      <w:sz w:val="18"/>
      <w:szCs w:val="20"/>
    </w:rPr>
  </w:style>
  <w:style w:type="paragraph" w:customStyle="1" w:styleId="0FD38D5E819A48C08BD9EA485CF98D179">
    <w:name w:val="0FD38D5E819A48C08BD9EA485CF98D179"/>
    <w:rsid w:val="00D94EA2"/>
    <w:pPr>
      <w:tabs>
        <w:tab w:val="num" w:pos="144"/>
      </w:tabs>
      <w:spacing w:after="80"/>
      <w:ind w:left="144" w:hanging="144"/>
    </w:pPr>
    <w:rPr>
      <w:color w:val="404040" w:themeColor="text1" w:themeTint="BF"/>
      <w:kern w:val="0"/>
      <w:sz w:val="18"/>
      <w:szCs w:val="20"/>
    </w:rPr>
  </w:style>
  <w:style w:type="paragraph" w:customStyle="1" w:styleId="1D3845185902457DB8270186975A63249">
    <w:name w:val="1D3845185902457DB8270186975A63249"/>
    <w:rsid w:val="00D94EA2"/>
    <w:pPr>
      <w:tabs>
        <w:tab w:val="num" w:pos="144"/>
      </w:tabs>
      <w:spacing w:after="80"/>
      <w:ind w:left="144" w:hanging="144"/>
    </w:pPr>
    <w:rPr>
      <w:color w:val="404040" w:themeColor="text1" w:themeTint="BF"/>
      <w:kern w:val="0"/>
      <w:sz w:val="18"/>
      <w:szCs w:val="20"/>
    </w:rPr>
  </w:style>
  <w:style w:type="paragraph" w:customStyle="1" w:styleId="B2DD61B60D274153BAD22FD98D57941C9">
    <w:name w:val="B2DD61B60D274153BAD22FD98D57941C9"/>
    <w:rsid w:val="00D94EA2"/>
    <w:pPr>
      <w:tabs>
        <w:tab w:val="num" w:pos="144"/>
      </w:tabs>
      <w:spacing w:after="80"/>
      <w:ind w:left="144" w:hanging="144"/>
    </w:pPr>
    <w:rPr>
      <w:color w:val="404040" w:themeColor="text1" w:themeTint="BF"/>
      <w:kern w:val="0"/>
      <w:sz w:val="18"/>
      <w:szCs w:val="20"/>
    </w:rPr>
  </w:style>
  <w:style w:type="paragraph" w:customStyle="1" w:styleId="19A3B90B9FA14308A79C2A59682408AE9">
    <w:name w:val="19A3B90B9FA14308A79C2A59682408AE9"/>
    <w:rsid w:val="00D94EA2"/>
    <w:pPr>
      <w:spacing w:before="280" w:after="120"/>
    </w:pPr>
    <w:rPr>
      <w:b/>
      <w:bCs/>
      <w:caps/>
      <w:color w:val="262626" w:themeColor="text1" w:themeTint="D9"/>
      <w:kern w:val="0"/>
      <w:sz w:val="18"/>
      <w:szCs w:val="20"/>
    </w:rPr>
  </w:style>
  <w:style w:type="paragraph" w:customStyle="1" w:styleId="BCF0BC5AA6B741EBB2C1BD5B621D05229">
    <w:name w:val="BCF0BC5AA6B741EBB2C1BD5B621D05229"/>
    <w:rsid w:val="00D94EA2"/>
    <w:pPr>
      <w:spacing w:before="280" w:after="120"/>
    </w:pPr>
    <w:rPr>
      <w:b/>
      <w:bCs/>
      <w:caps/>
      <w:color w:val="262626" w:themeColor="text1" w:themeTint="D9"/>
      <w:kern w:val="0"/>
      <w:sz w:val="18"/>
      <w:szCs w:val="20"/>
    </w:rPr>
  </w:style>
  <w:style w:type="paragraph" w:customStyle="1" w:styleId="BFD58D6C42F54BDBAF8EAC80147D77099">
    <w:name w:val="BFD58D6C42F54BDBAF8EAC80147D77099"/>
    <w:rsid w:val="00D94EA2"/>
    <w:pPr>
      <w:spacing w:before="280" w:after="120"/>
    </w:pPr>
    <w:rPr>
      <w:b/>
      <w:bCs/>
      <w:caps/>
      <w:color w:val="262626" w:themeColor="text1" w:themeTint="D9"/>
      <w:kern w:val="0"/>
      <w:sz w:val="18"/>
      <w:szCs w:val="20"/>
    </w:rPr>
  </w:style>
  <w:style w:type="paragraph" w:customStyle="1" w:styleId="5589C0D6FE7F44DF9A4A3FCE3D489D519">
    <w:name w:val="5589C0D6FE7F44DF9A4A3FCE3D489D519"/>
    <w:rsid w:val="00D94EA2"/>
    <w:pPr>
      <w:tabs>
        <w:tab w:val="num" w:pos="144"/>
      </w:tabs>
      <w:spacing w:after="80"/>
      <w:ind w:left="144" w:hanging="144"/>
    </w:pPr>
    <w:rPr>
      <w:color w:val="404040" w:themeColor="text1" w:themeTint="BF"/>
      <w:kern w:val="0"/>
      <w:sz w:val="18"/>
      <w:szCs w:val="20"/>
    </w:rPr>
  </w:style>
  <w:style w:type="paragraph" w:customStyle="1" w:styleId="1BBDAFC0F1C04FAD984114D91BECC95E8">
    <w:name w:val="1BBDAFC0F1C04FAD984114D91BECC95E8"/>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5">
    <w:name w:val="53968CA836504FFFBCBF2BE25760D1715"/>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5">
    <w:name w:val="F32E5FEB2CAF4608972FBFF5301541ED5"/>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5">
    <w:name w:val="72A97958908E472CA5B5787B5AE58FFE5"/>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4">
    <w:name w:val="E0F30AE2B4B044108A821A81F3762B214"/>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2">
    <w:name w:val="677C1FE21F0544B2ABE888DC48D201C22"/>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2E1AE6970614EDCBC2941F80298088D10">
    <w:name w:val="62E1AE6970614EDCBC2941F80298088D10"/>
    <w:rsid w:val="00D94EA2"/>
    <w:pPr>
      <w:tabs>
        <w:tab w:val="num" w:pos="144"/>
      </w:tabs>
      <w:spacing w:after="80"/>
      <w:ind w:left="144" w:hanging="144"/>
    </w:pPr>
    <w:rPr>
      <w:color w:val="404040" w:themeColor="text1" w:themeTint="BF"/>
      <w:kern w:val="0"/>
      <w:sz w:val="18"/>
      <w:szCs w:val="20"/>
    </w:rPr>
  </w:style>
  <w:style w:type="paragraph" w:customStyle="1" w:styleId="8963DAEC7A6B41A1956BC906F434976510">
    <w:name w:val="8963DAEC7A6B41A1956BC906F434976510"/>
    <w:rsid w:val="00D94EA2"/>
    <w:pPr>
      <w:spacing w:before="280" w:after="120"/>
    </w:pPr>
    <w:rPr>
      <w:b/>
      <w:bCs/>
      <w:caps/>
      <w:color w:val="262626" w:themeColor="text1" w:themeTint="D9"/>
      <w:kern w:val="0"/>
      <w:sz w:val="18"/>
      <w:szCs w:val="20"/>
    </w:rPr>
  </w:style>
  <w:style w:type="paragraph" w:customStyle="1" w:styleId="6C3FABF1A4C742A89FDDE6B1D5B1BBAC10">
    <w:name w:val="6C3FABF1A4C742A89FDDE6B1D5B1BBAC10"/>
    <w:rsid w:val="00D94EA2"/>
    <w:pPr>
      <w:spacing w:before="280" w:after="120"/>
    </w:pPr>
    <w:rPr>
      <w:b/>
      <w:bCs/>
      <w:caps/>
      <w:color w:val="262626" w:themeColor="text1" w:themeTint="D9"/>
      <w:kern w:val="0"/>
      <w:sz w:val="18"/>
      <w:szCs w:val="20"/>
    </w:rPr>
  </w:style>
  <w:style w:type="paragraph" w:customStyle="1" w:styleId="05E7A3B12AE243AAA352102F31BCFF0F10">
    <w:name w:val="05E7A3B12AE243AAA352102F31BCFF0F10"/>
    <w:rsid w:val="00D94EA2"/>
    <w:pPr>
      <w:spacing w:before="280" w:after="120"/>
    </w:pPr>
    <w:rPr>
      <w:b/>
      <w:bCs/>
      <w:caps/>
      <w:color w:val="262626" w:themeColor="text1" w:themeTint="D9"/>
      <w:kern w:val="0"/>
      <w:sz w:val="18"/>
      <w:szCs w:val="20"/>
    </w:rPr>
  </w:style>
  <w:style w:type="paragraph" w:customStyle="1" w:styleId="2EDF04757EE94ED0A0946A5859E6C97210">
    <w:name w:val="2EDF04757EE94ED0A0946A5859E6C97210"/>
    <w:rsid w:val="00D94EA2"/>
    <w:pPr>
      <w:tabs>
        <w:tab w:val="num" w:pos="144"/>
      </w:tabs>
      <w:spacing w:after="80"/>
      <w:ind w:left="144" w:hanging="144"/>
    </w:pPr>
    <w:rPr>
      <w:color w:val="404040" w:themeColor="text1" w:themeTint="BF"/>
      <w:kern w:val="0"/>
      <w:sz w:val="18"/>
      <w:szCs w:val="20"/>
    </w:rPr>
  </w:style>
  <w:style w:type="paragraph" w:customStyle="1" w:styleId="C8F9C1BF4BD34F12911DD365748BED2510">
    <w:name w:val="C8F9C1BF4BD34F12911DD365748BED2510"/>
    <w:rsid w:val="00D94EA2"/>
    <w:pPr>
      <w:tabs>
        <w:tab w:val="num" w:pos="144"/>
      </w:tabs>
      <w:spacing w:after="80"/>
      <w:ind w:left="144" w:hanging="144"/>
    </w:pPr>
    <w:rPr>
      <w:color w:val="404040" w:themeColor="text1" w:themeTint="BF"/>
      <w:kern w:val="0"/>
      <w:sz w:val="18"/>
      <w:szCs w:val="20"/>
    </w:rPr>
  </w:style>
  <w:style w:type="paragraph" w:customStyle="1" w:styleId="0FD38D5E819A48C08BD9EA485CF98D1710">
    <w:name w:val="0FD38D5E819A48C08BD9EA485CF98D1710"/>
    <w:rsid w:val="00D94EA2"/>
    <w:pPr>
      <w:tabs>
        <w:tab w:val="num" w:pos="144"/>
      </w:tabs>
      <w:spacing w:after="80"/>
      <w:ind w:left="144" w:hanging="144"/>
    </w:pPr>
    <w:rPr>
      <w:color w:val="404040" w:themeColor="text1" w:themeTint="BF"/>
      <w:kern w:val="0"/>
      <w:sz w:val="18"/>
      <w:szCs w:val="20"/>
    </w:rPr>
  </w:style>
  <w:style w:type="paragraph" w:customStyle="1" w:styleId="1D3845185902457DB8270186975A632410">
    <w:name w:val="1D3845185902457DB8270186975A632410"/>
    <w:rsid w:val="00D94EA2"/>
    <w:pPr>
      <w:tabs>
        <w:tab w:val="num" w:pos="144"/>
      </w:tabs>
      <w:spacing w:after="80"/>
      <w:ind w:left="144" w:hanging="144"/>
    </w:pPr>
    <w:rPr>
      <w:color w:val="404040" w:themeColor="text1" w:themeTint="BF"/>
      <w:kern w:val="0"/>
      <w:sz w:val="18"/>
      <w:szCs w:val="20"/>
    </w:rPr>
  </w:style>
  <w:style w:type="paragraph" w:customStyle="1" w:styleId="B2DD61B60D274153BAD22FD98D57941C10">
    <w:name w:val="B2DD61B60D274153BAD22FD98D57941C10"/>
    <w:rsid w:val="00D94EA2"/>
    <w:pPr>
      <w:tabs>
        <w:tab w:val="num" w:pos="144"/>
      </w:tabs>
      <w:spacing w:after="80"/>
      <w:ind w:left="144" w:hanging="144"/>
    </w:pPr>
    <w:rPr>
      <w:color w:val="404040" w:themeColor="text1" w:themeTint="BF"/>
      <w:kern w:val="0"/>
      <w:sz w:val="18"/>
      <w:szCs w:val="20"/>
    </w:rPr>
  </w:style>
  <w:style w:type="paragraph" w:customStyle="1" w:styleId="19A3B90B9FA14308A79C2A59682408AE10">
    <w:name w:val="19A3B90B9FA14308A79C2A59682408AE10"/>
    <w:rsid w:val="00D94EA2"/>
    <w:pPr>
      <w:spacing w:before="280" w:after="120"/>
    </w:pPr>
    <w:rPr>
      <w:b/>
      <w:bCs/>
      <w:caps/>
      <w:color w:val="262626" w:themeColor="text1" w:themeTint="D9"/>
      <w:kern w:val="0"/>
      <w:sz w:val="18"/>
      <w:szCs w:val="20"/>
    </w:rPr>
  </w:style>
  <w:style w:type="paragraph" w:customStyle="1" w:styleId="BCF0BC5AA6B741EBB2C1BD5B621D052210">
    <w:name w:val="BCF0BC5AA6B741EBB2C1BD5B621D052210"/>
    <w:rsid w:val="00D94EA2"/>
    <w:pPr>
      <w:spacing w:before="280" w:after="120"/>
    </w:pPr>
    <w:rPr>
      <w:b/>
      <w:bCs/>
      <w:caps/>
      <w:color w:val="262626" w:themeColor="text1" w:themeTint="D9"/>
      <w:kern w:val="0"/>
      <w:sz w:val="18"/>
      <w:szCs w:val="20"/>
    </w:rPr>
  </w:style>
  <w:style w:type="paragraph" w:customStyle="1" w:styleId="BFD58D6C42F54BDBAF8EAC80147D770910">
    <w:name w:val="BFD58D6C42F54BDBAF8EAC80147D770910"/>
    <w:rsid w:val="00D94EA2"/>
    <w:pPr>
      <w:spacing w:before="280" w:after="120"/>
    </w:pPr>
    <w:rPr>
      <w:b/>
      <w:bCs/>
      <w:caps/>
      <w:color w:val="262626" w:themeColor="text1" w:themeTint="D9"/>
      <w:kern w:val="0"/>
      <w:sz w:val="18"/>
      <w:szCs w:val="20"/>
    </w:rPr>
  </w:style>
  <w:style w:type="paragraph" w:customStyle="1" w:styleId="5589C0D6FE7F44DF9A4A3FCE3D489D5110">
    <w:name w:val="5589C0D6FE7F44DF9A4A3FCE3D489D5110"/>
    <w:rsid w:val="00D94EA2"/>
    <w:pPr>
      <w:tabs>
        <w:tab w:val="num" w:pos="144"/>
      </w:tabs>
      <w:spacing w:after="80"/>
      <w:ind w:left="144" w:hanging="144"/>
    </w:pPr>
    <w:rPr>
      <w:color w:val="404040" w:themeColor="text1" w:themeTint="BF"/>
      <w:kern w:val="0"/>
      <w:sz w:val="18"/>
      <w:szCs w:val="20"/>
    </w:rPr>
  </w:style>
  <w:style w:type="paragraph" w:customStyle="1" w:styleId="1BBDAFC0F1C04FAD984114D91BECC95E9">
    <w:name w:val="1BBDAFC0F1C04FAD984114D91BECC95E9"/>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6">
    <w:name w:val="53968CA836504FFFBCBF2BE25760D1716"/>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6">
    <w:name w:val="F32E5FEB2CAF4608972FBFF5301541ED6"/>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6">
    <w:name w:val="72A97958908E472CA5B5787B5AE58FFE6"/>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5">
    <w:name w:val="E0F30AE2B4B044108A821A81F3762B215"/>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3">
    <w:name w:val="677C1FE21F0544B2ABE888DC48D201C23"/>
    <w:rsid w:val="00D94EA2"/>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2E1AE6970614EDCBC2941F80298088D11">
    <w:name w:val="62E1AE6970614EDCBC2941F80298088D11"/>
    <w:rsid w:val="00D94EA2"/>
    <w:pPr>
      <w:tabs>
        <w:tab w:val="num" w:pos="144"/>
      </w:tabs>
      <w:spacing w:after="80"/>
      <w:ind w:left="144" w:hanging="144"/>
    </w:pPr>
    <w:rPr>
      <w:color w:val="404040" w:themeColor="text1" w:themeTint="BF"/>
      <w:kern w:val="0"/>
      <w:sz w:val="18"/>
      <w:szCs w:val="20"/>
    </w:rPr>
  </w:style>
  <w:style w:type="paragraph" w:customStyle="1" w:styleId="8963DAEC7A6B41A1956BC906F434976511">
    <w:name w:val="8963DAEC7A6B41A1956BC906F434976511"/>
    <w:rsid w:val="00D94EA2"/>
    <w:pPr>
      <w:spacing w:before="280" w:after="120"/>
    </w:pPr>
    <w:rPr>
      <w:b/>
      <w:bCs/>
      <w:caps/>
      <w:color w:val="262626" w:themeColor="text1" w:themeTint="D9"/>
      <w:kern w:val="0"/>
      <w:sz w:val="18"/>
      <w:szCs w:val="20"/>
    </w:rPr>
  </w:style>
  <w:style w:type="paragraph" w:customStyle="1" w:styleId="6C3FABF1A4C742A89FDDE6B1D5B1BBAC11">
    <w:name w:val="6C3FABF1A4C742A89FDDE6B1D5B1BBAC11"/>
    <w:rsid w:val="00D94EA2"/>
    <w:pPr>
      <w:spacing w:before="280" w:after="120"/>
    </w:pPr>
    <w:rPr>
      <w:b/>
      <w:bCs/>
      <w:caps/>
      <w:color w:val="262626" w:themeColor="text1" w:themeTint="D9"/>
      <w:kern w:val="0"/>
      <w:sz w:val="18"/>
      <w:szCs w:val="20"/>
    </w:rPr>
  </w:style>
  <w:style w:type="paragraph" w:customStyle="1" w:styleId="05E7A3B12AE243AAA352102F31BCFF0F11">
    <w:name w:val="05E7A3B12AE243AAA352102F31BCFF0F11"/>
    <w:rsid w:val="00D94EA2"/>
    <w:pPr>
      <w:spacing w:before="280" w:after="120"/>
    </w:pPr>
    <w:rPr>
      <w:b/>
      <w:bCs/>
      <w:caps/>
      <w:color w:val="262626" w:themeColor="text1" w:themeTint="D9"/>
      <w:kern w:val="0"/>
      <w:sz w:val="18"/>
      <w:szCs w:val="20"/>
    </w:rPr>
  </w:style>
  <w:style w:type="paragraph" w:customStyle="1" w:styleId="2EDF04757EE94ED0A0946A5859E6C97211">
    <w:name w:val="2EDF04757EE94ED0A0946A5859E6C97211"/>
    <w:rsid w:val="00D94EA2"/>
    <w:pPr>
      <w:tabs>
        <w:tab w:val="num" w:pos="144"/>
      </w:tabs>
      <w:spacing w:after="80"/>
      <w:ind w:left="144" w:hanging="144"/>
    </w:pPr>
    <w:rPr>
      <w:color w:val="404040" w:themeColor="text1" w:themeTint="BF"/>
      <w:kern w:val="0"/>
      <w:sz w:val="18"/>
      <w:szCs w:val="20"/>
    </w:rPr>
  </w:style>
  <w:style w:type="paragraph" w:customStyle="1" w:styleId="C8F9C1BF4BD34F12911DD365748BED2511">
    <w:name w:val="C8F9C1BF4BD34F12911DD365748BED2511"/>
    <w:rsid w:val="00D94EA2"/>
    <w:pPr>
      <w:tabs>
        <w:tab w:val="num" w:pos="144"/>
      </w:tabs>
      <w:spacing w:after="80"/>
      <w:ind w:left="144" w:hanging="144"/>
    </w:pPr>
    <w:rPr>
      <w:color w:val="404040" w:themeColor="text1" w:themeTint="BF"/>
      <w:kern w:val="0"/>
      <w:sz w:val="18"/>
      <w:szCs w:val="20"/>
    </w:rPr>
  </w:style>
  <w:style w:type="paragraph" w:customStyle="1" w:styleId="0FD38D5E819A48C08BD9EA485CF98D1711">
    <w:name w:val="0FD38D5E819A48C08BD9EA485CF98D1711"/>
    <w:rsid w:val="00D94EA2"/>
    <w:pPr>
      <w:tabs>
        <w:tab w:val="num" w:pos="144"/>
      </w:tabs>
      <w:spacing w:after="80"/>
      <w:ind w:left="144" w:hanging="144"/>
    </w:pPr>
    <w:rPr>
      <w:color w:val="404040" w:themeColor="text1" w:themeTint="BF"/>
      <w:kern w:val="0"/>
      <w:sz w:val="18"/>
      <w:szCs w:val="20"/>
    </w:rPr>
  </w:style>
  <w:style w:type="paragraph" w:customStyle="1" w:styleId="1D3845185902457DB8270186975A632411">
    <w:name w:val="1D3845185902457DB8270186975A632411"/>
    <w:rsid w:val="00D94EA2"/>
    <w:pPr>
      <w:tabs>
        <w:tab w:val="num" w:pos="144"/>
      </w:tabs>
      <w:spacing w:after="80"/>
      <w:ind w:left="144" w:hanging="144"/>
    </w:pPr>
    <w:rPr>
      <w:color w:val="404040" w:themeColor="text1" w:themeTint="BF"/>
      <w:kern w:val="0"/>
      <w:sz w:val="18"/>
      <w:szCs w:val="20"/>
    </w:rPr>
  </w:style>
  <w:style w:type="paragraph" w:customStyle="1" w:styleId="B2DD61B60D274153BAD22FD98D57941C11">
    <w:name w:val="B2DD61B60D274153BAD22FD98D57941C11"/>
    <w:rsid w:val="00D94EA2"/>
    <w:pPr>
      <w:tabs>
        <w:tab w:val="num" w:pos="144"/>
      </w:tabs>
      <w:spacing w:after="80"/>
      <w:ind w:left="144" w:hanging="144"/>
    </w:pPr>
    <w:rPr>
      <w:color w:val="404040" w:themeColor="text1" w:themeTint="BF"/>
      <w:kern w:val="0"/>
      <w:sz w:val="18"/>
      <w:szCs w:val="20"/>
    </w:rPr>
  </w:style>
  <w:style w:type="paragraph" w:customStyle="1" w:styleId="19A3B90B9FA14308A79C2A59682408AE11">
    <w:name w:val="19A3B90B9FA14308A79C2A59682408AE11"/>
    <w:rsid w:val="00D94EA2"/>
    <w:pPr>
      <w:spacing w:before="280" w:after="120"/>
    </w:pPr>
    <w:rPr>
      <w:b/>
      <w:bCs/>
      <w:caps/>
      <w:color w:val="262626" w:themeColor="text1" w:themeTint="D9"/>
      <w:kern w:val="0"/>
      <w:sz w:val="18"/>
      <w:szCs w:val="20"/>
    </w:rPr>
  </w:style>
  <w:style w:type="paragraph" w:customStyle="1" w:styleId="BCF0BC5AA6B741EBB2C1BD5B621D052211">
    <w:name w:val="BCF0BC5AA6B741EBB2C1BD5B621D052211"/>
    <w:rsid w:val="00D94EA2"/>
    <w:pPr>
      <w:spacing w:before="280" w:after="120"/>
    </w:pPr>
    <w:rPr>
      <w:b/>
      <w:bCs/>
      <w:caps/>
      <w:color w:val="262626" w:themeColor="text1" w:themeTint="D9"/>
      <w:kern w:val="0"/>
      <w:sz w:val="18"/>
      <w:szCs w:val="20"/>
    </w:rPr>
  </w:style>
  <w:style w:type="paragraph" w:customStyle="1" w:styleId="BFD58D6C42F54BDBAF8EAC80147D770911">
    <w:name w:val="BFD58D6C42F54BDBAF8EAC80147D770911"/>
    <w:rsid w:val="00D94EA2"/>
    <w:pPr>
      <w:spacing w:before="280" w:after="120"/>
    </w:pPr>
    <w:rPr>
      <w:b/>
      <w:bCs/>
      <w:caps/>
      <w:color w:val="262626" w:themeColor="text1" w:themeTint="D9"/>
      <w:kern w:val="0"/>
      <w:sz w:val="18"/>
      <w:szCs w:val="20"/>
    </w:rPr>
  </w:style>
  <w:style w:type="paragraph" w:customStyle="1" w:styleId="5589C0D6FE7F44DF9A4A3FCE3D489D5111">
    <w:name w:val="5589C0D6FE7F44DF9A4A3FCE3D489D5111"/>
    <w:rsid w:val="00D94EA2"/>
    <w:pPr>
      <w:tabs>
        <w:tab w:val="num" w:pos="144"/>
      </w:tabs>
      <w:spacing w:after="80"/>
      <w:ind w:left="144" w:hanging="144"/>
    </w:pPr>
    <w:rPr>
      <w:color w:val="404040" w:themeColor="text1" w:themeTint="BF"/>
      <w:kern w:val="0"/>
      <w:sz w:val="18"/>
      <w:szCs w:val="20"/>
    </w:rPr>
  </w:style>
  <w:style w:type="paragraph" w:customStyle="1" w:styleId="1BBDAFC0F1C04FAD984114D91BECC95E10">
    <w:name w:val="1BBDAFC0F1C04FAD984114D91BECC95E10"/>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7">
    <w:name w:val="53968CA836504FFFBCBF2BE25760D1717"/>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7">
    <w:name w:val="F32E5FEB2CAF4608972FBFF5301541ED7"/>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7">
    <w:name w:val="72A97958908E472CA5B5787B5AE58FFE7"/>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6">
    <w:name w:val="E0F30AE2B4B044108A821A81F3762B216"/>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4">
    <w:name w:val="677C1FE21F0544B2ABE888DC48D201C24"/>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12">
    <w:name w:val="2EDF04757EE94ED0A0946A5859E6C97212"/>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12">
    <w:name w:val="1D3845185902457DB8270186975A632412"/>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12">
    <w:name w:val="B2DD61B60D274153BAD22FD98D57941C12"/>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12">
    <w:name w:val="19A3B90B9FA14308A79C2A59682408AE12"/>
    <w:rsid w:val="00D9169A"/>
    <w:pPr>
      <w:spacing w:before="280" w:after="120"/>
    </w:pPr>
    <w:rPr>
      <w:b/>
      <w:bCs/>
      <w:caps/>
      <w:color w:val="262626" w:themeColor="text1" w:themeTint="D9"/>
      <w:kern w:val="0"/>
      <w:sz w:val="18"/>
      <w:szCs w:val="20"/>
    </w:rPr>
  </w:style>
  <w:style w:type="paragraph" w:customStyle="1" w:styleId="BCF0BC5AA6B741EBB2C1BD5B621D052212">
    <w:name w:val="BCF0BC5AA6B741EBB2C1BD5B621D052212"/>
    <w:rsid w:val="00D9169A"/>
    <w:pPr>
      <w:spacing w:before="280" w:after="120"/>
    </w:pPr>
    <w:rPr>
      <w:b/>
      <w:bCs/>
      <w:caps/>
      <w:color w:val="262626" w:themeColor="text1" w:themeTint="D9"/>
      <w:kern w:val="0"/>
      <w:sz w:val="18"/>
      <w:szCs w:val="20"/>
    </w:rPr>
  </w:style>
  <w:style w:type="paragraph" w:customStyle="1" w:styleId="BFD58D6C42F54BDBAF8EAC80147D770912">
    <w:name w:val="BFD58D6C42F54BDBAF8EAC80147D770912"/>
    <w:rsid w:val="00D9169A"/>
    <w:pPr>
      <w:spacing w:before="280" w:after="120"/>
    </w:pPr>
    <w:rPr>
      <w:b/>
      <w:bCs/>
      <w:caps/>
      <w:color w:val="262626" w:themeColor="text1" w:themeTint="D9"/>
      <w:kern w:val="0"/>
      <w:sz w:val="18"/>
      <w:szCs w:val="20"/>
    </w:rPr>
  </w:style>
  <w:style w:type="paragraph" w:customStyle="1" w:styleId="5589C0D6FE7F44DF9A4A3FCE3D489D5112">
    <w:name w:val="5589C0D6FE7F44DF9A4A3FCE3D489D5112"/>
    <w:rsid w:val="00D9169A"/>
    <w:pPr>
      <w:tabs>
        <w:tab w:val="num" w:pos="144"/>
      </w:tabs>
      <w:spacing w:after="80"/>
      <w:ind w:left="144" w:hanging="144"/>
    </w:pPr>
    <w:rPr>
      <w:color w:val="404040" w:themeColor="text1" w:themeTint="BF"/>
      <w:kern w:val="0"/>
      <w:sz w:val="18"/>
      <w:szCs w:val="20"/>
    </w:rPr>
  </w:style>
  <w:style w:type="paragraph" w:customStyle="1" w:styleId="1BBDAFC0F1C04FAD984114D91BECC95E11">
    <w:name w:val="1BBDAFC0F1C04FAD984114D91BECC95E11"/>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8">
    <w:name w:val="53968CA836504FFFBCBF2BE25760D1718"/>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8">
    <w:name w:val="F32E5FEB2CAF4608972FBFF5301541ED8"/>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8">
    <w:name w:val="72A97958908E472CA5B5787B5AE58FFE8"/>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7">
    <w:name w:val="E0F30AE2B4B044108A821A81F3762B217"/>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5">
    <w:name w:val="677C1FE21F0544B2ABE888DC48D201C25"/>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13">
    <w:name w:val="2EDF04757EE94ED0A0946A5859E6C97213"/>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13">
    <w:name w:val="1D3845185902457DB8270186975A632413"/>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13">
    <w:name w:val="B2DD61B60D274153BAD22FD98D57941C13"/>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13">
    <w:name w:val="19A3B90B9FA14308A79C2A59682408AE13"/>
    <w:rsid w:val="00D9169A"/>
    <w:pPr>
      <w:spacing w:before="280" w:after="120"/>
    </w:pPr>
    <w:rPr>
      <w:b/>
      <w:bCs/>
      <w:caps/>
      <w:color w:val="262626" w:themeColor="text1" w:themeTint="D9"/>
      <w:kern w:val="0"/>
      <w:sz w:val="18"/>
      <w:szCs w:val="20"/>
    </w:rPr>
  </w:style>
  <w:style w:type="paragraph" w:customStyle="1" w:styleId="BCF0BC5AA6B741EBB2C1BD5B621D052213">
    <w:name w:val="BCF0BC5AA6B741EBB2C1BD5B621D052213"/>
    <w:rsid w:val="00D9169A"/>
    <w:pPr>
      <w:spacing w:before="280" w:after="120"/>
    </w:pPr>
    <w:rPr>
      <w:b/>
      <w:bCs/>
      <w:caps/>
      <w:color w:val="262626" w:themeColor="text1" w:themeTint="D9"/>
      <w:kern w:val="0"/>
      <w:sz w:val="18"/>
      <w:szCs w:val="20"/>
    </w:rPr>
  </w:style>
  <w:style w:type="paragraph" w:customStyle="1" w:styleId="BFD58D6C42F54BDBAF8EAC80147D770913">
    <w:name w:val="BFD58D6C42F54BDBAF8EAC80147D770913"/>
    <w:rsid w:val="00D9169A"/>
    <w:pPr>
      <w:spacing w:before="280" w:after="120"/>
    </w:pPr>
    <w:rPr>
      <w:b/>
      <w:bCs/>
      <w:caps/>
      <w:color w:val="262626" w:themeColor="text1" w:themeTint="D9"/>
      <w:kern w:val="0"/>
      <w:sz w:val="18"/>
      <w:szCs w:val="20"/>
    </w:rPr>
  </w:style>
  <w:style w:type="paragraph" w:customStyle="1" w:styleId="5589C0D6FE7F44DF9A4A3FCE3D489D5113">
    <w:name w:val="5589C0D6FE7F44DF9A4A3FCE3D489D5113"/>
    <w:rsid w:val="00D9169A"/>
    <w:pPr>
      <w:tabs>
        <w:tab w:val="num" w:pos="144"/>
      </w:tabs>
      <w:spacing w:after="80"/>
      <w:ind w:left="144" w:hanging="144"/>
    </w:pPr>
    <w:rPr>
      <w:color w:val="404040" w:themeColor="text1" w:themeTint="BF"/>
      <w:kern w:val="0"/>
      <w:sz w:val="18"/>
      <w:szCs w:val="20"/>
    </w:rPr>
  </w:style>
  <w:style w:type="paragraph" w:customStyle="1" w:styleId="1BBDAFC0F1C04FAD984114D91BECC95E12">
    <w:name w:val="1BBDAFC0F1C04FAD984114D91BECC95E12"/>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9">
    <w:name w:val="53968CA836504FFFBCBF2BE25760D1719"/>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9">
    <w:name w:val="F32E5FEB2CAF4608972FBFF5301541ED9"/>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9">
    <w:name w:val="72A97958908E472CA5B5787B5AE58FFE9"/>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8">
    <w:name w:val="E0F30AE2B4B044108A821A81F3762B218"/>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6">
    <w:name w:val="677C1FE21F0544B2ABE888DC48D201C26"/>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14">
    <w:name w:val="2EDF04757EE94ED0A0946A5859E6C97214"/>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14">
    <w:name w:val="1D3845185902457DB8270186975A632414"/>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14">
    <w:name w:val="B2DD61B60D274153BAD22FD98D57941C14"/>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14">
    <w:name w:val="19A3B90B9FA14308A79C2A59682408AE14"/>
    <w:rsid w:val="00D9169A"/>
    <w:pPr>
      <w:spacing w:before="280" w:after="120"/>
    </w:pPr>
    <w:rPr>
      <w:b/>
      <w:bCs/>
      <w:caps/>
      <w:color w:val="262626" w:themeColor="text1" w:themeTint="D9"/>
      <w:kern w:val="0"/>
      <w:sz w:val="18"/>
      <w:szCs w:val="20"/>
    </w:rPr>
  </w:style>
  <w:style w:type="paragraph" w:customStyle="1" w:styleId="BCF0BC5AA6B741EBB2C1BD5B621D052214">
    <w:name w:val="BCF0BC5AA6B741EBB2C1BD5B621D052214"/>
    <w:rsid w:val="00D9169A"/>
    <w:pPr>
      <w:spacing w:before="280" w:after="120"/>
    </w:pPr>
    <w:rPr>
      <w:b/>
      <w:bCs/>
      <w:caps/>
      <w:color w:val="262626" w:themeColor="text1" w:themeTint="D9"/>
      <w:kern w:val="0"/>
      <w:sz w:val="18"/>
      <w:szCs w:val="20"/>
    </w:rPr>
  </w:style>
  <w:style w:type="paragraph" w:customStyle="1" w:styleId="BFD58D6C42F54BDBAF8EAC80147D770914">
    <w:name w:val="BFD58D6C42F54BDBAF8EAC80147D770914"/>
    <w:rsid w:val="00D9169A"/>
    <w:pPr>
      <w:spacing w:before="280" w:after="120"/>
    </w:pPr>
    <w:rPr>
      <w:b/>
      <w:bCs/>
      <w:caps/>
      <w:color w:val="262626" w:themeColor="text1" w:themeTint="D9"/>
      <w:kern w:val="0"/>
      <w:sz w:val="18"/>
      <w:szCs w:val="20"/>
    </w:rPr>
  </w:style>
  <w:style w:type="paragraph" w:customStyle="1" w:styleId="5589C0D6FE7F44DF9A4A3FCE3D489D5114">
    <w:name w:val="5589C0D6FE7F44DF9A4A3FCE3D489D5114"/>
    <w:rsid w:val="00D9169A"/>
    <w:pPr>
      <w:tabs>
        <w:tab w:val="num" w:pos="144"/>
      </w:tabs>
      <w:spacing w:after="80"/>
      <w:ind w:left="144" w:hanging="144"/>
    </w:pPr>
    <w:rPr>
      <w:color w:val="404040" w:themeColor="text1" w:themeTint="BF"/>
      <w:kern w:val="0"/>
      <w:sz w:val="18"/>
      <w:szCs w:val="20"/>
    </w:rPr>
  </w:style>
  <w:style w:type="paragraph" w:customStyle="1" w:styleId="1BBDAFC0F1C04FAD984114D91BECC95E13">
    <w:name w:val="1BBDAFC0F1C04FAD984114D91BECC95E13"/>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10">
    <w:name w:val="53968CA836504FFFBCBF2BE25760D17110"/>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10">
    <w:name w:val="F32E5FEB2CAF4608972FBFF5301541ED10"/>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10">
    <w:name w:val="72A97958908E472CA5B5787B5AE58FFE10"/>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9">
    <w:name w:val="E0F30AE2B4B044108A821A81F3762B219"/>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7">
    <w:name w:val="677C1FE21F0544B2ABE888DC48D201C27"/>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15">
    <w:name w:val="2EDF04757EE94ED0A0946A5859E6C97215"/>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15">
    <w:name w:val="1D3845185902457DB8270186975A632415"/>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15">
    <w:name w:val="B2DD61B60D274153BAD22FD98D57941C15"/>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15">
    <w:name w:val="19A3B90B9FA14308A79C2A59682408AE15"/>
    <w:rsid w:val="00D9169A"/>
    <w:pPr>
      <w:spacing w:before="280" w:after="120"/>
    </w:pPr>
    <w:rPr>
      <w:b/>
      <w:bCs/>
      <w:caps/>
      <w:color w:val="262626" w:themeColor="text1" w:themeTint="D9"/>
      <w:kern w:val="0"/>
      <w:sz w:val="18"/>
      <w:szCs w:val="20"/>
    </w:rPr>
  </w:style>
  <w:style w:type="paragraph" w:customStyle="1" w:styleId="BCF0BC5AA6B741EBB2C1BD5B621D052215">
    <w:name w:val="BCF0BC5AA6B741EBB2C1BD5B621D052215"/>
    <w:rsid w:val="00D9169A"/>
    <w:pPr>
      <w:spacing w:before="280" w:after="120"/>
    </w:pPr>
    <w:rPr>
      <w:b/>
      <w:bCs/>
      <w:caps/>
      <w:color w:val="262626" w:themeColor="text1" w:themeTint="D9"/>
      <w:kern w:val="0"/>
      <w:sz w:val="18"/>
      <w:szCs w:val="20"/>
    </w:rPr>
  </w:style>
  <w:style w:type="paragraph" w:customStyle="1" w:styleId="BFD58D6C42F54BDBAF8EAC80147D770915">
    <w:name w:val="BFD58D6C42F54BDBAF8EAC80147D770915"/>
    <w:rsid w:val="00D9169A"/>
    <w:pPr>
      <w:spacing w:before="280" w:after="120"/>
    </w:pPr>
    <w:rPr>
      <w:b/>
      <w:bCs/>
      <w:caps/>
      <w:color w:val="262626" w:themeColor="text1" w:themeTint="D9"/>
      <w:kern w:val="0"/>
      <w:sz w:val="18"/>
      <w:szCs w:val="20"/>
    </w:rPr>
  </w:style>
  <w:style w:type="paragraph" w:customStyle="1" w:styleId="5589C0D6FE7F44DF9A4A3FCE3D489D5115">
    <w:name w:val="5589C0D6FE7F44DF9A4A3FCE3D489D5115"/>
    <w:rsid w:val="00D9169A"/>
    <w:pPr>
      <w:tabs>
        <w:tab w:val="num" w:pos="144"/>
      </w:tabs>
      <w:spacing w:after="80"/>
      <w:ind w:left="144" w:hanging="144"/>
    </w:pPr>
    <w:rPr>
      <w:color w:val="404040" w:themeColor="text1" w:themeTint="BF"/>
      <w:kern w:val="0"/>
      <w:sz w:val="18"/>
      <w:szCs w:val="20"/>
    </w:rPr>
  </w:style>
  <w:style w:type="paragraph" w:customStyle="1" w:styleId="1BBDAFC0F1C04FAD984114D91BECC95E14">
    <w:name w:val="1BBDAFC0F1C04FAD984114D91BECC95E14"/>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11">
    <w:name w:val="53968CA836504FFFBCBF2BE25760D17111"/>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11">
    <w:name w:val="F32E5FEB2CAF4608972FBFF5301541ED11"/>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11">
    <w:name w:val="72A97958908E472CA5B5787B5AE58FFE11"/>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10">
    <w:name w:val="E0F30AE2B4B044108A821A81F3762B2110"/>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8">
    <w:name w:val="677C1FE21F0544B2ABE888DC48D201C28"/>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16">
    <w:name w:val="2EDF04757EE94ED0A0946A5859E6C97216"/>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16">
    <w:name w:val="1D3845185902457DB8270186975A632416"/>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16">
    <w:name w:val="B2DD61B60D274153BAD22FD98D57941C16"/>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16">
    <w:name w:val="19A3B90B9FA14308A79C2A59682408AE16"/>
    <w:rsid w:val="00D9169A"/>
    <w:pPr>
      <w:spacing w:before="280" w:after="120"/>
    </w:pPr>
    <w:rPr>
      <w:b/>
      <w:bCs/>
      <w:caps/>
      <w:color w:val="262626" w:themeColor="text1" w:themeTint="D9"/>
      <w:kern w:val="0"/>
      <w:sz w:val="18"/>
      <w:szCs w:val="20"/>
    </w:rPr>
  </w:style>
  <w:style w:type="paragraph" w:customStyle="1" w:styleId="BCF0BC5AA6B741EBB2C1BD5B621D052216">
    <w:name w:val="BCF0BC5AA6B741EBB2C1BD5B621D052216"/>
    <w:rsid w:val="00D9169A"/>
    <w:pPr>
      <w:spacing w:before="280" w:after="120"/>
    </w:pPr>
    <w:rPr>
      <w:b/>
      <w:bCs/>
      <w:caps/>
      <w:color w:val="262626" w:themeColor="text1" w:themeTint="D9"/>
      <w:kern w:val="0"/>
      <w:sz w:val="18"/>
      <w:szCs w:val="20"/>
    </w:rPr>
  </w:style>
  <w:style w:type="paragraph" w:customStyle="1" w:styleId="BFD58D6C42F54BDBAF8EAC80147D770916">
    <w:name w:val="BFD58D6C42F54BDBAF8EAC80147D770916"/>
    <w:rsid w:val="00D9169A"/>
    <w:pPr>
      <w:spacing w:before="280" w:after="120"/>
    </w:pPr>
    <w:rPr>
      <w:b/>
      <w:bCs/>
      <w:caps/>
      <w:color w:val="262626" w:themeColor="text1" w:themeTint="D9"/>
      <w:kern w:val="0"/>
      <w:sz w:val="18"/>
      <w:szCs w:val="20"/>
    </w:rPr>
  </w:style>
  <w:style w:type="paragraph" w:customStyle="1" w:styleId="5589C0D6FE7F44DF9A4A3FCE3D489D5116">
    <w:name w:val="5589C0D6FE7F44DF9A4A3FCE3D489D5116"/>
    <w:rsid w:val="00D9169A"/>
    <w:pPr>
      <w:tabs>
        <w:tab w:val="num" w:pos="144"/>
      </w:tabs>
      <w:spacing w:after="80"/>
      <w:ind w:left="144" w:hanging="144"/>
    </w:pPr>
    <w:rPr>
      <w:color w:val="404040" w:themeColor="text1" w:themeTint="BF"/>
      <w:kern w:val="0"/>
      <w:sz w:val="18"/>
      <w:szCs w:val="20"/>
    </w:rPr>
  </w:style>
  <w:style w:type="paragraph" w:customStyle="1" w:styleId="1BBDAFC0F1C04FAD984114D91BECC95E15">
    <w:name w:val="1BBDAFC0F1C04FAD984114D91BECC95E15"/>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12">
    <w:name w:val="53968CA836504FFFBCBF2BE25760D17112"/>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12">
    <w:name w:val="F32E5FEB2CAF4608972FBFF5301541ED12"/>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12">
    <w:name w:val="72A97958908E472CA5B5787B5AE58FFE12"/>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11">
    <w:name w:val="E0F30AE2B4B044108A821A81F3762B2111"/>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9">
    <w:name w:val="677C1FE21F0544B2ABE888DC48D201C29"/>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17">
    <w:name w:val="2EDF04757EE94ED0A0946A5859E6C97217"/>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17">
    <w:name w:val="1D3845185902457DB8270186975A632417"/>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17">
    <w:name w:val="B2DD61B60D274153BAD22FD98D57941C17"/>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17">
    <w:name w:val="19A3B90B9FA14308A79C2A59682408AE17"/>
    <w:rsid w:val="00D9169A"/>
    <w:pPr>
      <w:spacing w:before="280" w:after="120"/>
    </w:pPr>
    <w:rPr>
      <w:b/>
      <w:bCs/>
      <w:caps/>
      <w:color w:val="262626" w:themeColor="text1" w:themeTint="D9"/>
      <w:kern w:val="0"/>
      <w:sz w:val="18"/>
      <w:szCs w:val="20"/>
    </w:rPr>
  </w:style>
  <w:style w:type="paragraph" w:customStyle="1" w:styleId="BCF0BC5AA6B741EBB2C1BD5B621D052217">
    <w:name w:val="BCF0BC5AA6B741EBB2C1BD5B621D052217"/>
    <w:rsid w:val="00D9169A"/>
    <w:pPr>
      <w:spacing w:before="280" w:after="120"/>
    </w:pPr>
    <w:rPr>
      <w:b/>
      <w:bCs/>
      <w:caps/>
      <w:color w:val="262626" w:themeColor="text1" w:themeTint="D9"/>
      <w:kern w:val="0"/>
      <w:sz w:val="18"/>
      <w:szCs w:val="20"/>
    </w:rPr>
  </w:style>
  <w:style w:type="paragraph" w:customStyle="1" w:styleId="BFD58D6C42F54BDBAF8EAC80147D770917">
    <w:name w:val="BFD58D6C42F54BDBAF8EAC80147D770917"/>
    <w:rsid w:val="00D9169A"/>
    <w:pPr>
      <w:spacing w:before="280" w:after="120"/>
    </w:pPr>
    <w:rPr>
      <w:b/>
      <w:bCs/>
      <w:caps/>
      <w:color w:val="262626" w:themeColor="text1" w:themeTint="D9"/>
      <w:kern w:val="0"/>
      <w:sz w:val="18"/>
      <w:szCs w:val="20"/>
    </w:rPr>
  </w:style>
  <w:style w:type="paragraph" w:customStyle="1" w:styleId="5589C0D6FE7F44DF9A4A3FCE3D489D5117">
    <w:name w:val="5589C0D6FE7F44DF9A4A3FCE3D489D5117"/>
    <w:rsid w:val="00D9169A"/>
    <w:pPr>
      <w:tabs>
        <w:tab w:val="num" w:pos="144"/>
      </w:tabs>
      <w:spacing w:after="80"/>
      <w:ind w:left="144" w:hanging="144"/>
    </w:pPr>
    <w:rPr>
      <w:color w:val="404040" w:themeColor="text1" w:themeTint="BF"/>
      <w:kern w:val="0"/>
      <w:sz w:val="18"/>
      <w:szCs w:val="20"/>
    </w:rPr>
  </w:style>
  <w:style w:type="paragraph" w:customStyle="1" w:styleId="1BBDAFC0F1C04FAD984114D91BECC95E16">
    <w:name w:val="1BBDAFC0F1C04FAD984114D91BECC95E16"/>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13">
    <w:name w:val="53968CA836504FFFBCBF2BE25760D17113"/>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13">
    <w:name w:val="F32E5FEB2CAF4608972FBFF5301541ED13"/>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13">
    <w:name w:val="72A97958908E472CA5B5787B5AE58FFE13"/>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12">
    <w:name w:val="E0F30AE2B4B044108A821A81F3762B2112"/>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10">
    <w:name w:val="677C1FE21F0544B2ABE888DC48D201C210"/>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18">
    <w:name w:val="2EDF04757EE94ED0A0946A5859E6C97218"/>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18">
    <w:name w:val="1D3845185902457DB8270186975A632418"/>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18">
    <w:name w:val="B2DD61B60D274153BAD22FD98D57941C18"/>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18">
    <w:name w:val="19A3B90B9FA14308A79C2A59682408AE18"/>
    <w:rsid w:val="00D9169A"/>
    <w:pPr>
      <w:spacing w:before="280" w:after="120"/>
    </w:pPr>
    <w:rPr>
      <w:b/>
      <w:bCs/>
      <w:caps/>
      <w:color w:val="262626" w:themeColor="text1" w:themeTint="D9"/>
      <w:kern w:val="0"/>
      <w:sz w:val="18"/>
      <w:szCs w:val="20"/>
    </w:rPr>
  </w:style>
  <w:style w:type="paragraph" w:customStyle="1" w:styleId="BCF0BC5AA6B741EBB2C1BD5B621D052218">
    <w:name w:val="BCF0BC5AA6B741EBB2C1BD5B621D052218"/>
    <w:rsid w:val="00D9169A"/>
    <w:pPr>
      <w:spacing w:before="280" w:after="120"/>
    </w:pPr>
    <w:rPr>
      <w:b/>
      <w:bCs/>
      <w:caps/>
      <w:color w:val="262626" w:themeColor="text1" w:themeTint="D9"/>
      <w:kern w:val="0"/>
      <w:sz w:val="18"/>
      <w:szCs w:val="20"/>
    </w:rPr>
  </w:style>
  <w:style w:type="paragraph" w:customStyle="1" w:styleId="BFD58D6C42F54BDBAF8EAC80147D770918">
    <w:name w:val="BFD58D6C42F54BDBAF8EAC80147D770918"/>
    <w:rsid w:val="00D9169A"/>
    <w:pPr>
      <w:spacing w:before="280" w:after="120"/>
    </w:pPr>
    <w:rPr>
      <w:b/>
      <w:bCs/>
      <w:caps/>
      <w:color w:val="262626" w:themeColor="text1" w:themeTint="D9"/>
      <w:kern w:val="0"/>
      <w:sz w:val="18"/>
      <w:szCs w:val="20"/>
    </w:rPr>
  </w:style>
  <w:style w:type="paragraph" w:customStyle="1" w:styleId="5589C0D6FE7F44DF9A4A3FCE3D489D5118">
    <w:name w:val="5589C0D6FE7F44DF9A4A3FCE3D489D5118"/>
    <w:rsid w:val="00D9169A"/>
    <w:pPr>
      <w:tabs>
        <w:tab w:val="num" w:pos="144"/>
      </w:tabs>
      <w:spacing w:after="80"/>
      <w:ind w:left="144" w:hanging="144"/>
    </w:pPr>
    <w:rPr>
      <w:color w:val="404040" w:themeColor="text1" w:themeTint="BF"/>
      <w:kern w:val="0"/>
      <w:sz w:val="18"/>
      <w:szCs w:val="20"/>
    </w:rPr>
  </w:style>
  <w:style w:type="paragraph" w:customStyle="1" w:styleId="1BBDAFC0F1C04FAD984114D91BECC95E17">
    <w:name w:val="1BBDAFC0F1C04FAD984114D91BECC95E17"/>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14">
    <w:name w:val="53968CA836504FFFBCBF2BE25760D17114"/>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14">
    <w:name w:val="F32E5FEB2CAF4608972FBFF5301541ED14"/>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14">
    <w:name w:val="72A97958908E472CA5B5787B5AE58FFE14"/>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13">
    <w:name w:val="E0F30AE2B4B044108A821A81F3762B2113"/>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11">
    <w:name w:val="677C1FE21F0544B2ABE888DC48D201C211"/>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19">
    <w:name w:val="2EDF04757EE94ED0A0946A5859E6C97219"/>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19">
    <w:name w:val="1D3845185902457DB8270186975A632419"/>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19">
    <w:name w:val="B2DD61B60D274153BAD22FD98D57941C19"/>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19">
    <w:name w:val="19A3B90B9FA14308A79C2A59682408AE19"/>
    <w:rsid w:val="00D9169A"/>
    <w:pPr>
      <w:spacing w:before="280" w:after="120"/>
    </w:pPr>
    <w:rPr>
      <w:b/>
      <w:bCs/>
      <w:caps/>
      <w:color w:val="262626" w:themeColor="text1" w:themeTint="D9"/>
      <w:kern w:val="0"/>
      <w:sz w:val="18"/>
      <w:szCs w:val="20"/>
    </w:rPr>
  </w:style>
  <w:style w:type="paragraph" w:customStyle="1" w:styleId="BCF0BC5AA6B741EBB2C1BD5B621D052219">
    <w:name w:val="BCF0BC5AA6B741EBB2C1BD5B621D052219"/>
    <w:rsid w:val="00D9169A"/>
    <w:pPr>
      <w:spacing w:before="280" w:after="120"/>
    </w:pPr>
    <w:rPr>
      <w:b/>
      <w:bCs/>
      <w:caps/>
      <w:color w:val="262626" w:themeColor="text1" w:themeTint="D9"/>
      <w:kern w:val="0"/>
      <w:sz w:val="18"/>
      <w:szCs w:val="20"/>
    </w:rPr>
  </w:style>
  <w:style w:type="paragraph" w:customStyle="1" w:styleId="BFD58D6C42F54BDBAF8EAC80147D770919">
    <w:name w:val="BFD58D6C42F54BDBAF8EAC80147D770919"/>
    <w:rsid w:val="00D9169A"/>
    <w:pPr>
      <w:spacing w:before="280" w:after="120"/>
    </w:pPr>
    <w:rPr>
      <w:b/>
      <w:bCs/>
      <w:caps/>
      <w:color w:val="262626" w:themeColor="text1" w:themeTint="D9"/>
      <w:kern w:val="0"/>
      <w:sz w:val="18"/>
      <w:szCs w:val="20"/>
    </w:rPr>
  </w:style>
  <w:style w:type="paragraph" w:customStyle="1" w:styleId="5589C0D6FE7F44DF9A4A3FCE3D489D5119">
    <w:name w:val="5589C0D6FE7F44DF9A4A3FCE3D489D5119"/>
    <w:rsid w:val="00D9169A"/>
    <w:pPr>
      <w:tabs>
        <w:tab w:val="num" w:pos="144"/>
      </w:tabs>
      <w:spacing w:after="80"/>
      <w:ind w:left="144" w:hanging="144"/>
    </w:pPr>
    <w:rPr>
      <w:color w:val="404040" w:themeColor="text1" w:themeTint="BF"/>
      <w:kern w:val="0"/>
      <w:sz w:val="18"/>
      <w:szCs w:val="20"/>
    </w:rPr>
  </w:style>
  <w:style w:type="paragraph" w:customStyle="1" w:styleId="1BBDAFC0F1C04FAD984114D91BECC95E18">
    <w:name w:val="1BBDAFC0F1C04FAD984114D91BECC95E18"/>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15">
    <w:name w:val="53968CA836504FFFBCBF2BE25760D17115"/>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15">
    <w:name w:val="F32E5FEB2CAF4608972FBFF5301541ED15"/>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15">
    <w:name w:val="72A97958908E472CA5B5787B5AE58FFE15"/>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14">
    <w:name w:val="E0F30AE2B4B044108A821A81F3762B2114"/>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12">
    <w:name w:val="677C1FE21F0544B2ABE888DC48D201C212"/>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20">
    <w:name w:val="2EDF04757EE94ED0A0946A5859E6C97220"/>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20">
    <w:name w:val="1D3845185902457DB8270186975A632420"/>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20">
    <w:name w:val="B2DD61B60D274153BAD22FD98D57941C20"/>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20">
    <w:name w:val="19A3B90B9FA14308A79C2A59682408AE20"/>
    <w:rsid w:val="00D9169A"/>
    <w:pPr>
      <w:spacing w:before="280" w:after="120"/>
    </w:pPr>
    <w:rPr>
      <w:b/>
      <w:bCs/>
      <w:caps/>
      <w:color w:val="262626" w:themeColor="text1" w:themeTint="D9"/>
      <w:kern w:val="0"/>
      <w:sz w:val="18"/>
      <w:szCs w:val="20"/>
    </w:rPr>
  </w:style>
  <w:style w:type="paragraph" w:customStyle="1" w:styleId="BCF0BC5AA6B741EBB2C1BD5B621D052220">
    <w:name w:val="BCF0BC5AA6B741EBB2C1BD5B621D052220"/>
    <w:rsid w:val="00D9169A"/>
    <w:pPr>
      <w:spacing w:before="280" w:after="120"/>
    </w:pPr>
    <w:rPr>
      <w:b/>
      <w:bCs/>
      <w:caps/>
      <w:color w:val="262626" w:themeColor="text1" w:themeTint="D9"/>
      <w:kern w:val="0"/>
      <w:sz w:val="18"/>
      <w:szCs w:val="20"/>
    </w:rPr>
  </w:style>
  <w:style w:type="paragraph" w:customStyle="1" w:styleId="BFD58D6C42F54BDBAF8EAC80147D770920">
    <w:name w:val="BFD58D6C42F54BDBAF8EAC80147D770920"/>
    <w:rsid w:val="00D9169A"/>
    <w:pPr>
      <w:spacing w:before="280" w:after="120"/>
    </w:pPr>
    <w:rPr>
      <w:b/>
      <w:bCs/>
      <w:caps/>
      <w:color w:val="262626" w:themeColor="text1" w:themeTint="D9"/>
      <w:kern w:val="0"/>
      <w:sz w:val="18"/>
      <w:szCs w:val="20"/>
    </w:rPr>
  </w:style>
  <w:style w:type="paragraph" w:customStyle="1" w:styleId="5589C0D6FE7F44DF9A4A3FCE3D489D5120">
    <w:name w:val="5589C0D6FE7F44DF9A4A3FCE3D489D5120"/>
    <w:rsid w:val="00D9169A"/>
    <w:pPr>
      <w:tabs>
        <w:tab w:val="num" w:pos="144"/>
      </w:tabs>
      <w:spacing w:after="80"/>
      <w:ind w:left="144" w:hanging="144"/>
    </w:pPr>
    <w:rPr>
      <w:color w:val="404040" w:themeColor="text1" w:themeTint="BF"/>
      <w:kern w:val="0"/>
      <w:sz w:val="18"/>
      <w:szCs w:val="20"/>
    </w:rPr>
  </w:style>
  <w:style w:type="paragraph" w:customStyle="1" w:styleId="1BBDAFC0F1C04FAD984114D91BECC95E19">
    <w:name w:val="1BBDAFC0F1C04FAD984114D91BECC95E19"/>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16">
    <w:name w:val="53968CA836504FFFBCBF2BE25760D17116"/>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16">
    <w:name w:val="F32E5FEB2CAF4608972FBFF5301541ED16"/>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16">
    <w:name w:val="72A97958908E472CA5B5787B5AE58FFE16"/>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15">
    <w:name w:val="E0F30AE2B4B044108A821A81F3762B2115"/>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13">
    <w:name w:val="677C1FE21F0544B2ABE888DC48D201C213"/>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21">
    <w:name w:val="2EDF04757EE94ED0A0946A5859E6C97221"/>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21">
    <w:name w:val="1D3845185902457DB8270186975A632421"/>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21">
    <w:name w:val="B2DD61B60D274153BAD22FD98D57941C21"/>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21">
    <w:name w:val="19A3B90B9FA14308A79C2A59682408AE21"/>
    <w:rsid w:val="00D9169A"/>
    <w:pPr>
      <w:spacing w:before="280" w:after="120"/>
    </w:pPr>
    <w:rPr>
      <w:b/>
      <w:bCs/>
      <w:caps/>
      <w:color w:val="262626" w:themeColor="text1" w:themeTint="D9"/>
      <w:kern w:val="0"/>
      <w:sz w:val="18"/>
      <w:szCs w:val="20"/>
    </w:rPr>
  </w:style>
  <w:style w:type="paragraph" w:customStyle="1" w:styleId="BCF0BC5AA6B741EBB2C1BD5B621D052221">
    <w:name w:val="BCF0BC5AA6B741EBB2C1BD5B621D052221"/>
    <w:rsid w:val="00D9169A"/>
    <w:pPr>
      <w:spacing w:before="280" w:after="120"/>
    </w:pPr>
    <w:rPr>
      <w:b/>
      <w:bCs/>
      <w:caps/>
      <w:color w:val="262626" w:themeColor="text1" w:themeTint="D9"/>
      <w:kern w:val="0"/>
      <w:sz w:val="18"/>
      <w:szCs w:val="20"/>
    </w:rPr>
  </w:style>
  <w:style w:type="paragraph" w:customStyle="1" w:styleId="BFD58D6C42F54BDBAF8EAC80147D770921">
    <w:name w:val="BFD58D6C42F54BDBAF8EAC80147D770921"/>
    <w:rsid w:val="00D9169A"/>
    <w:pPr>
      <w:spacing w:before="280" w:after="120"/>
    </w:pPr>
    <w:rPr>
      <w:b/>
      <w:bCs/>
      <w:caps/>
      <w:color w:val="262626" w:themeColor="text1" w:themeTint="D9"/>
      <w:kern w:val="0"/>
      <w:sz w:val="18"/>
      <w:szCs w:val="20"/>
    </w:rPr>
  </w:style>
  <w:style w:type="paragraph" w:customStyle="1" w:styleId="5589C0D6FE7F44DF9A4A3FCE3D489D5121">
    <w:name w:val="5589C0D6FE7F44DF9A4A3FCE3D489D5121"/>
    <w:rsid w:val="00D9169A"/>
    <w:pPr>
      <w:tabs>
        <w:tab w:val="num" w:pos="144"/>
      </w:tabs>
      <w:spacing w:after="80"/>
      <w:ind w:left="144" w:hanging="144"/>
    </w:pPr>
    <w:rPr>
      <w:color w:val="404040" w:themeColor="text1" w:themeTint="BF"/>
      <w:kern w:val="0"/>
      <w:sz w:val="18"/>
      <w:szCs w:val="20"/>
    </w:rPr>
  </w:style>
  <w:style w:type="paragraph" w:customStyle="1" w:styleId="1BBDAFC0F1C04FAD984114D91BECC95E20">
    <w:name w:val="1BBDAFC0F1C04FAD984114D91BECC95E20"/>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17">
    <w:name w:val="53968CA836504FFFBCBF2BE25760D17117"/>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17">
    <w:name w:val="F32E5FEB2CAF4608972FBFF5301541ED17"/>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17">
    <w:name w:val="72A97958908E472CA5B5787B5AE58FFE17"/>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16">
    <w:name w:val="E0F30AE2B4B044108A821A81F3762B2116"/>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14">
    <w:name w:val="677C1FE21F0544B2ABE888DC48D201C214"/>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22">
    <w:name w:val="2EDF04757EE94ED0A0946A5859E6C97222"/>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22">
    <w:name w:val="1D3845185902457DB8270186975A632422"/>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22">
    <w:name w:val="B2DD61B60D274153BAD22FD98D57941C22"/>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22">
    <w:name w:val="19A3B90B9FA14308A79C2A59682408AE22"/>
    <w:rsid w:val="00D9169A"/>
    <w:pPr>
      <w:spacing w:before="280" w:after="120"/>
    </w:pPr>
    <w:rPr>
      <w:b/>
      <w:bCs/>
      <w:caps/>
      <w:color w:val="262626" w:themeColor="text1" w:themeTint="D9"/>
      <w:kern w:val="0"/>
      <w:sz w:val="18"/>
      <w:szCs w:val="20"/>
    </w:rPr>
  </w:style>
  <w:style w:type="paragraph" w:customStyle="1" w:styleId="BCF0BC5AA6B741EBB2C1BD5B621D052222">
    <w:name w:val="BCF0BC5AA6B741EBB2C1BD5B621D052222"/>
    <w:rsid w:val="00D9169A"/>
    <w:pPr>
      <w:spacing w:before="280" w:after="120"/>
    </w:pPr>
    <w:rPr>
      <w:b/>
      <w:bCs/>
      <w:caps/>
      <w:color w:val="262626" w:themeColor="text1" w:themeTint="D9"/>
      <w:kern w:val="0"/>
      <w:sz w:val="18"/>
      <w:szCs w:val="20"/>
    </w:rPr>
  </w:style>
  <w:style w:type="paragraph" w:customStyle="1" w:styleId="BFD58D6C42F54BDBAF8EAC80147D770922">
    <w:name w:val="BFD58D6C42F54BDBAF8EAC80147D770922"/>
    <w:rsid w:val="00D9169A"/>
    <w:pPr>
      <w:spacing w:before="280" w:after="120"/>
    </w:pPr>
    <w:rPr>
      <w:b/>
      <w:bCs/>
      <w:caps/>
      <w:color w:val="262626" w:themeColor="text1" w:themeTint="D9"/>
      <w:kern w:val="0"/>
      <w:sz w:val="18"/>
      <w:szCs w:val="20"/>
    </w:rPr>
  </w:style>
  <w:style w:type="paragraph" w:customStyle="1" w:styleId="5589C0D6FE7F44DF9A4A3FCE3D489D5122">
    <w:name w:val="5589C0D6FE7F44DF9A4A3FCE3D489D5122"/>
    <w:rsid w:val="00D9169A"/>
    <w:pPr>
      <w:tabs>
        <w:tab w:val="num" w:pos="144"/>
      </w:tabs>
      <w:spacing w:after="80"/>
      <w:ind w:left="144" w:hanging="144"/>
    </w:pPr>
    <w:rPr>
      <w:color w:val="404040" w:themeColor="text1" w:themeTint="BF"/>
      <w:kern w:val="0"/>
      <w:sz w:val="18"/>
      <w:szCs w:val="20"/>
    </w:rPr>
  </w:style>
  <w:style w:type="paragraph" w:customStyle="1" w:styleId="56E6C21F278343A6A3DDEF946629AC44">
    <w:name w:val="56E6C21F278343A6A3DDEF946629AC44"/>
    <w:rsid w:val="00D9169A"/>
    <w:pPr>
      <w:widowControl w:val="0"/>
      <w:jc w:val="both"/>
    </w:pPr>
  </w:style>
  <w:style w:type="paragraph" w:customStyle="1" w:styleId="546E6E41BE95421892196F3BE585DDB0">
    <w:name w:val="546E6E41BE95421892196F3BE585DDB0"/>
    <w:rsid w:val="00D9169A"/>
    <w:pPr>
      <w:widowControl w:val="0"/>
      <w:jc w:val="both"/>
    </w:pPr>
  </w:style>
  <w:style w:type="paragraph" w:customStyle="1" w:styleId="1BBDAFC0F1C04FAD984114D91BECC95E21">
    <w:name w:val="1BBDAFC0F1C04FAD984114D91BECC95E21"/>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18">
    <w:name w:val="53968CA836504FFFBCBF2BE25760D17118"/>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18">
    <w:name w:val="F32E5FEB2CAF4608972FBFF5301541ED18"/>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18">
    <w:name w:val="72A97958908E472CA5B5787B5AE58FFE18"/>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17">
    <w:name w:val="E0F30AE2B4B044108A821A81F3762B2117"/>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15">
    <w:name w:val="677C1FE21F0544B2ABE888DC48D201C215"/>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23">
    <w:name w:val="2EDF04757EE94ED0A0946A5859E6C97223"/>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23">
    <w:name w:val="1D3845185902457DB8270186975A632423"/>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23">
    <w:name w:val="B2DD61B60D274153BAD22FD98D57941C23"/>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23">
    <w:name w:val="19A3B90B9FA14308A79C2A59682408AE23"/>
    <w:rsid w:val="00D9169A"/>
    <w:pPr>
      <w:spacing w:before="280" w:after="120"/>
    </w:pPr>
    <w:rPr>
      <w:b/>
      <w:bCs/>
      <w:caps/>
      <w:color w:val="262626" w:themeColor="text1" w:themeTint="D9"/>
      <w:kern w:val="0"/>
      <w:sz w:val="18"/>
      <w:szCs w:val="20"/>
    </w:rPr>
  </w:style>
  <w:style w:type="paragraph" w:customStyle="1" w:styleId="BCF0BC5AA6B741EBB2C1BD5B621D052223">
    <w:name w:val="BCF0BC5AA6B741EBB2C1BD5B621D052223"/>
    <w:rsid w:val="00D9169A"/>
    <w:pPr>
      <w:spacing w:before="280" w:after="120"/>
    </w:pPr>
    <w:rPr>
      <w:b/>
      <w:bCs/>
      <w:caps/>
      <w:color w:val="262626" w:themeColor="text1" w:themeTint="D9"/>
      <w:kern w:val="0"/>
      <w:sz w:val="18"/>
      <w:szCs w:val="20"/>
    </w:rPr>
  </w:style>
  <w:style w:type="paragraph" w:customStyle="1" w:styleId="BFD58D6C42F54BDBAF8EAC80147D770923">
    <w:name w:val="BFD58D6C42F54BDBAF8EAC80147D770923"/>
    <w:rsid w:val="00D9169A"/>
    <w:pPr>
      <w:spacing w:before="280" w:after="120"/>
    </w:pPr>
    <w:rPr>
      <w:b/>
      <w:bCs/>
      <w:caps/>
      <w:color w:val="262626" w:themeColor="text1" w:themeTint="D9"/>
      <w:kern w:val="0"/>
      <w:sz w:val="18"/>
      <w:szCs w:val="20"/>
    </w:rPr>
  </w:style>
  <w:style w:type="paragraph" w:customStyle="1" w:styleId="5589C0D6FE7F44DF9A4A3FCE3D489D5123">
    <w:name w:val="5589C0D6FE7F44DF9A4A3FCE3D489D5123"/>
    <w:rsid w:val="00D9169A"/>
    <w:pPr>
      <w:tabs>
        <w:tab w:val="num" w:pos="144"/>
      </w:tabs>
      <w:spacing w:after="80"/>
      <w:ind w:left="144" w:hanging="144"/>
    </w:pPr>
    <w:rPr>
      <w:color w:val="404040" w:themeColor="text1" w:themeTint="BF"/>
      <w:kern w:val="0"/>
      <w:sz w:val="18"/>
      <w:szCs w:val="20"/>
    </w:rPr>
  </w:style>
  <w:style w:type="paragraph" w:customStyle="1" w:styleId="1BBDAFC0F1C04FAD984114D91BECC95E22">
    <w:name w:val="1BBDAFC0F1C04FAD984114D91BECC95E22"/>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19">
    <w:name w:val="53968CA836504FFFBCBF2BE25760D17119"/>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19">
    <w:name w:val="F32E5FEB2CAF4608972FBFF5301541ED19"/>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19">
    <w:name w:val="72A97958908E472CA5B5787B5AE58FFE19"/>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18">
    <w:name w:val="E0F30AE2B4B044108A821A81F3762B2118"/>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16">
    <w:name w:val="677C1FE21F0544B2ABE888DC48D201C216"/>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24">
    <w:name w:val="2EDF04757EE94ED0A0946A5859E6C97224"/>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24">
    <w:name w:val="1D3845185902457DB8270186975A632424"/>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24">
    <w:name w:val="B2DD61B60D274153BAD22FD98D57941C24"/>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24">
    <w:name w:val="19A3B90B9FA14308A79C2A59682408AE24"/>
    <w:rsid w:val="00D9169A"/>
    <w:pPr>
      <w:spacing w:before="280" w:after="120"/>
    </w:pPr>
    <w:rPr>
      <w:b/>
      <w:bCs/>
      <w:caps/>
      <w:color w:val="262626" w:themeColor="text1" w:themeTint="D9"/>
      <w:kern w:val="0"/>
      <w:sz w:val="18"/>
      <w:szCs w:val="20"/>
    </w:rPr>
  </w:style>
  <w:style w:type="paragraph" w:customStyle="1" w:styleId="BCF0BC5AA6B741EBB2C1BD5B621D052224">
    <w:name w:val="BCF0BC5AA6B741EBB2C1BD5B621D052224"/>
    <w:rsid w:val="00D9169A"/>
    <w:pPr>
      <w:spacing w:before="280" w:after="120"/>
    </w:pPr>
    <w:rPr>
      <w:b/>
      <w:bCs/>
      <w:caps/>
      <w:color w:val="262626" w:themeColor="text1" w:themeTint="D9"/>
      <w:kern w:val="0"/>
      <w:sz w:val="18"/>
      <w:szCs w:val="20"/>
    </w:rPr>
  </w:style>
  <w:style w:type="paragraph" w:customStyle="1" w:styleId="BFD58D6C42F54BDBAF8EAC80147D770924">
    <w:name w:val="BFD58D6C42F54BDBAF8EAC80147D770924"/>
    <w:rsid w:val="00D9169A"/>
    <w:pPr>
      <w:spacing w:before="280" w:after="120"/>
    </w:pPr>
    <w:rPr>
      <w:b/>
      <w:bCs/>
      <w:caps/>
      <w:color w:val="262626" w:themeColor="text1" w:themeTint="D9"/>
      <w:kern w:val="0"/>
      <w:sz w:val="18"/>
      <w:szCs w:val="20"/>
    </w:rPr>
  </w:style>
  <w:style w:type="paragraph" w:customStyle="1" w:styleId="5589C0D6FE7F44DF9A4A3FCE3D489D5124">
    <w:name w:val="5589C0D6FE7F44DF9A4A3FCE3D489D5124"/>
    <w:rsid w:val="00D9169A"/>
    <w:pPr>
      <w:tabs>
        <w:tab w:val="num" w:pos="144"/>
      </w:tabs>
      <w:spacing w:after="80"/>
      <w:ind w:left="144" w:hanging="144"/>
    </w:pPr>
    <w:rPr>
      <w:color w:val="404040" w:themeColor="text1" w:themeTint="BF"/>
      <w:kern w:val="0"/>
      <w:sz w:val="18"/>
      <w:szCs w:val="20"/>
    </w:rPr>
  </w:style>
  <w:style w:type="paragraph" w:customStyle="1" w:styleId="1BBDAFC0F1C04FAD984114D91BECC95E23">
    <w:name w:val="1BBDAFC0F1C04FAD984114D91BECC95E23"/>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20">
    <w:name w:val="53968CA836504FFFBCBF2BE25760D17120"/>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20">
    <w:name w:val="F32E5FEB2CAF4608972FBFF5301541ED20"/>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20">
    <w:name w:val="72A97958908E472CA5B5787B5AE58FFE20"/>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19">
    <w:name w:val="E0F30AE2B4B044108A821A81F3762B2119"/>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17">
    <w:name w:val="677C1FE21F0544B2ABE888DC48D201C217"/>
    <w:rsid w:val="00D9169A"/>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2EDF04757EE94ED0A0946A5859E6C97225">
    <w:name w:val="2EDF04757EE94ED0A0946A5859E6C97225"/>
    <w:rsid w:val="00D9169A"/>
    <w:pPr>
      <w:tabs>
        <w:tab w:val="num" w:pos="144"/>
      </w:tabs>
      <w:spacing w:after="80"/>
      <w:ind w:left="144" w:hanging="144"/>
    </w:pPr>
    <w:rPr>
      <w:color w:val="404040" w:themeColor="text1" w:themeTint="BF"/>
      <w:kern w:val="0"/>
      <w:sz w:val="18"/>
      <w:szCs w:val="20"/>
    </w:rPr>
  </w:style>
  <w:style w:type="paragraph" w:customStyle="1" w:styleId="1D3845185902457DB8270186975A632425">
    <w:name w:val="1D3845185902457DB8270186975A632425"/>
    <w:rsid w:val="00D9169A"/>
    <w:pPr>
      <w:tabs>
        <w:tab w:val="num" w:pos="144"/>
      </w:tabs>
      <w:spacing w:after="80"/>
      <w:ind w:left="144" w:hanging="144"/>
    </w:pPr>
    <w:rPr>
      <w:color w:val="404040" w:themeColor="text1" w:themeTint="BF"/>
      <w:kern w:val="0"/>
      <w:sz w:val="18"/>
      <w:szCs w:val="20"/>
    </w:rPr>
  </w:style>
  <w:style w:type="paragraph" w:customStyle="1" w:styleId="B2DD61B60D274153BAD22FD98D57941C25">
    <w:name w:val="B2DD61B60D274153BAD22FD98D57941C25"/>
    <w:rsid w:val="00D9169A"/>
    <w:pPr>
      <w:tabs>
        <w:tab w:val="num" w:pos="144"/>
      </w:tabs>
      <w:spacing w:after="80"/>
      <w:ind w:left="144" w:hanging="144"/>
    </w:pPr>
    <w:rPr>
      <w:color w:val="404040" w:themeColor="text1" w:themeTint="BF"/>
      <w:kern w:val="0"/>
      <w:sz w:val="18"/>
      <w:szCs w:val="20"/>
    </w:rPr>
  </w:style>
  <w:style w:type="paragraph" w:customStyle="1" w:styleId="19A3B90B9FA14308A79C2A59682408AE25">
    <w:name w:val="19A3B90B9FA14308A79C2A59682408AE25"/>
    <w:rsid w:val="00D9169A"/>
    <w:pPr>
      <w:spacing w:before="280" w:after="120"/>
    </w:pPr>
    <w:rPr>
      <w:b/>
      <w:bCs/>
      <w:caps/>
      <w:color w:val="262626" w:themeColor="text1" w:themeTint="D9"/>
      <w:kern w:val="0"/>
      <w:sz w:val="18"/>
      <w:szCs w:val="20"/>
    </w:rPr>
  </w:style>
  <w:style w:type="paragraph" w:customStyle="1" w:styleId="BCF0BC5AA6B741EBB2C1BD5B621D052225">
    <w:name w:val="BCF0BC5AA6B741EBB2C1BD5B621D052225"/>
    <w:rsid w:val="00D9169A"/>
    <w:pPr>
      <w:spacing w:before="280" w:after="120"/>
    </w:pPr>
    <w:rPr>
      <w:b/>
      <w:bCs/>
      <w:caps/>
      <w:color w:val="262626" w:themeColor="text1" w:themeTint="D9"/>
      <w:kern w:val="0"/>
      <w:sz w:val="18"/>
      <w:szCs w:val="20"/>
    </w:rPr>
  </w:style>
  <w:style w:type="paragraph" w:customStyle="1" w:styleId="BFD58D6C42F54BDBAF8EAC80147D770925">
    <w:name w:val="BFD58D6C42F54BDBAF8EAC80147D770925"/>
    <w:rsid w:val="00D9169A"/>
    <w:pPr>
      <w:spacing w:before="280" w:after="120"/>
    </w:pPr>
    <w:rPr>
      <w:b/>
      <w:bCs/>
      <w:caps/>
      <w:color w:val="262626" w:themeColor="text1" w:themeTint="D9"/>
      <w:kern w:val="0"/>
      <w:sz w:val="18"/>
      <w:szCs w:val="20"/>
    </w:rPr>
  </w:style>
  <w:style w:type="paragraph" w:customStyle="1" w:styleId="5589C0D6FE7F44DF9A4A3FCE3D489D5125">
    <w:name w:val="5589C0D6FE7F44DF9A4A3FCE3D489D5125"/>
    <w:rsid w:val="00D9169A"/>
    <w:pPr>
      <w:tabs>
        <w:tab w:val="num" w:pos="144"/>
      </w:tabs>
      <w:spacing w:after="80"/>
      <w:ind w:left="144" w:hanging="144"/>
    </w:pPr>
    <w:rPr>
      <w:color w:val="404040" w:themeColor="text1" w:themeTint="BF"/>
      <w:kern w:val="0"/>
      <w:sz w:val="18"/>
      <w:szCs w:val="20"/>
    </w:rPr>
  </w:style>
  <w:style w:type="paragraph" w:customStyle="1" w:styleId="1BBDAFC0F1C04FAD984114D91BECC95E24">
    <w:name w:val="1BBDAFC0F1C04FAD984114D91BECC95E24"/>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21">
    <w:name w:val="53968CA836504FFFBCBF2BE25760D17121"/>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21">
    <w:name w:val="F32E5FEB2CAF4608972FBFF5301541ED21"/>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21">
    <w:name w:val="72A97958908E472CA5B5787B5AE58FFE21"/>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20">
    <w:name w:val="E0F30AE2B4B044108A821A81F3762B2120"/>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18">
    <w:name w:val="677C1FE21F0544B2ABE888DC48D201C218"/>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1BBDAFC0F1C04FAD984114D91BECC95E25">
    <w:name w:val="1BBDAFC0F1C04FAD984114D91BECC95E25"/>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22">
    <w:name w:val="53968CA836504FFFBCBF2BE25760D17122"/>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22">
    <w:name w:val="F32E5FEB2CAF4608972FBFF5301541ED22"/>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22">
    <w:name w:val="72A97958908E472CA5B5787B5AE58FFE22"/>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21">
    <w:name w:val="E0F30AE2B4B044108A821A81F3762B2121"/>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19">
    <w:name w:val="677C1FE21F0544B2ABE888DC48D201C219"/>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1BBDAFC0F1C04FAD984114D91BECC95E26">
    <w:name w:val="1BBDAFC0F1C04FAD984114D91BECC95E26"/>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23">
    <w:name w:val="53968CA836504FFFBCBF2BE25760D17123"/>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23">
    <w:name w:val="F32E5FEB2CAF4608972FBFF5301541ED23"/>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23">
    <w:name w:val="72A97958908E472CA5B5787B5AE58FFE23"/>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22">
    <w:name w:val="E0F30AE2B4B044108A821A81F3762B2122"/>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20">
    <w:name w:val="677C1FE21F0544B2ABE888DC48D201C220"/>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1BBDAFC0F1C04FAD984114D91BECC95E27">
    <w:name w:val="1BBDAFC0F1C04FAD984114D91BECC95E27"/>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24">
    <w:name w:val="53968CA836504FFFBCBF2BE25760D17124"/>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24">
    <w:name w:val="F32E5FEB2CAF4608972FBFF5301541ED24"/>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24">
    <w:name w:val="72A97958908E472CA5B5787B5AE58FFE24"/>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23">
    <w:name w:val="E0F30AE2B4B044108A821A81F3762B2123"/>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21">
    <w:name w:val="677C1FE21F0544B2ABE888DC48D201C221"/>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1BBDAFC0F1C04FAD984114D91BECC95E28">
    <w:name w:val="1BBDAFC0F1C04FAD984114D91BECC95E28"/>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25">
    <w:name w:val="53968CA836504FFFBCBF2BE25760D17125"/>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25">
    <w:name w:val="F32E5FEB2CAF4608972FBFF5301541ED25"/>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25">
    <w:name w:val="72A97958908E472CA5B5787B5AE58FFE25"/>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24">
    <w:name w:val="E0F30AE2B4B044108A821A81F3762B2124"/>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22">
    <w:name w:val="677C1FE21F0544B2ABE888DC48D201C222"/>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1BBDAFC0F1C04FAD984114D91BECC95E29">
    <w:name w:val="1BBDAFC0F1C04FAD984114D91BECC95E29"/>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26">
    <w:name w:val="53968CA836504FFFBCBF2BE25760D17126"/>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26">
    <w:name w:val="F32E5FEB2CAF4608972FBFF5301541ED26"/>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26">
    <w:name w:val="72A97958908E472CA5B5787B5AE58FFE26"/>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25">
    <w:name w:val="E0F30AE2B4B044108A821A81F3762B2125"/>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23">
    <w:name w:val="677C1FE21F0544B2ABE888DC48D201C223"/>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1BBDAFC0F1C04FAD984114D91BECC95E30">
    <w:name w:val="1BBDAFC0F1C04FAD984114D91BECC95E30"/>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27">
    <w:name w:val="53968CA836504FFFBCBF2BE25760D17127"/>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27">
    <w:name w:val="F32E5FEB2CAF4608972FBFF5301541ED27"/>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27">
    <w:name w:val="72A97958908E472CA5B5787B5AE58FFE27"/>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26">
    <w:name w:val="E0F30AE2B4B044108A821A81F3762B2126"/>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24">
    <w:name w:val="677C1FE21F0544B2ABE888DC48D201C224"/>
    <w:rsid w:val="002A78D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1BBDAFC0F1C04FAD984114D91BECC95E31">
    <w:name w:val="1BBDAFC0F1C04FAD984114D91BECC95E31"/>
    <w:rsid w:val="00223DF5"/>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28">
    <w:name w:val="53968CA836504FFFBCBF2BE25760D17128"/>
    <w:rsid w:val="00223DF5"/>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28">
    <w:name w:val="F32E5FEB2CAF4608972FBFF5301541ED28"/>
    <w:rsid w:val="00223DF5"/>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28">
    <w:name w:val="72A97958908E472CA5B5787B5AE58FFE28"/>
    <w:rsid w:val="00223DF5"/>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27">
    <w:name w:val="E0F30AE2B4B044108A821A81F3762B2127"/>
    <w:rsid w:val="00223DF5"/>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25">
    <w:name w:val="677C1FE21F0544B2ABE888DC48D201C225"/>
    <w:rsid w:val="00223DF5"/>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1BBDAFC0F1C04FAD984114D91BECC95E32">
    <w:name w:val="1BBDAFC0F1C04FAD984114D91BECC95E32"/>
    <w:rsid w:val="00FE607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53968CA836504FFFBCBF2BE25760D17129">
    <w:name w:val="53968CA836504FFFBCBF2BE25760D17129"/>
    <w:rsid w:val="00FE607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F32E5FEB2CAF4608972FBFF5301541ED29">
    <w:name w:val="F32E5FEB2CAF4608972FBFF5301541ED29"/>
    <w:rsid w:val="00FE607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72A97958908E472CA5B5787B5AE58FFE29">
    <w:name w:val="72A97958908E472CA5B5787B5AE58FFE29"/>
    <w:rsid w:val="00FE607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E0F30AE2B4B044108A821A81F3762B2128">
    <w:name w:val="E0F30AE2B4B044108A821A81F3762B2128"/>
    <w:rsid w:val="00FE607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 w:type="paragraph" w:customStyle="1" w:styleId="677C1FE21F0544B2ABE888DC48D201C226">
    <w:name w:val="677C1FE21F0544B2ABE888DC48D201C226"/>
    <w:rsid w:val="00FE607F"/>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300072，天津，天津大学，电气与自动化工程学院</CompanyAddress>
  <CompanyPhone>15102272032</CompanyPhone>
  <CompanyFax/>
  <CompanyEmail>wangzhizhou2015@qq.com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C92935FA-BD4F-49BB-8EC1-95F39076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简历.dotx</Template>
  <TotalTime>379</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王志舟</dc:creator>
  <cp:keywords/>
  <cp:lastModifiedBy>Joker</cp:lastModifiedBy>
  <cp:revision>251</cp:revision>
  <cp:lastPrinted>2015-04-26T05:19:00Z</cp:lastPrinted>
  <dcterms:created xsi:type="dcterms:W3CDTF">2015-03-10T03:38:00Z</dcterms:created>
  <dcterms:modified xsi:type="dcterms:W3CDTF">2015-09-11T07:44:00Z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